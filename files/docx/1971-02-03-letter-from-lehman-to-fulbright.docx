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4E49C" w14:textId="77777777" w:rsidR="00724BF9" w:rsidRPr="000B372F" w:rsidRDefault="00CA6230" w:rsidP="000B372F">
      <w:pPr>
        <w:jc w:val="both"/>
      </w:pPr>
      <w:r w:rsidRPr="000B372F">
        <w:t>[</w:t>
      </w:r>
      <w:r w:rsidR="000B372F" w:rsidRPr="000B372F">
        <w:t xml:space="preserve">Letter from John F. Lehman Jr., Staff Member, National Security Council, to J. W. Fulbright, Chairman, Committee on Foreign Relations, United States Senate (Feb. 3, 1971), </w:t>
      </w:r>
      <w:r w:rsidR="000B372F" w:rsidRPr="000B372F">
        <w:rPr>
          <w:i/>
        </w:rPr>
        <w:t>reprinted in</w:t>
      </w:r>
      <w:r w:rsidR="000B372F" w:rsidRPr="000B372F">
        <w:t xml:space="preserve"> </w:t>
      </w:r>
      <w:r w:rsidR="000B372F" w:rsidRPr="000B372F">
        <w:rPr>
          <w:rFonts w:cs="Times New Roman"/>
          <w:smallCaps/>
        </w:rPr>
        <w:t>Comm. Staff of the S. Comm. on the Judiciary, Refusals by the Executive Branch to Provide Information to the Congress 1964-1973</w:t>
      </w:r>
      <w:r w:rsidR="000B372F" w:rsidRPr="000B372F">
        <w:rPr>
          <w:rFonts w:cs="Times New Roman"/>
        </w:rPr>
        <w:t>, at 95 (Comm. Print 1974).</w:t>
      </w:r>
      <w:r w:rsidRPr="000B372F">
        <w:t>]</w:t>
      </w:r>
    </w:p>
    <w:p w14:paraId="0573079F" w14:textId="77777777" w:rsidR="00CA6230" w:rsidRPr="000B372F" w:rsidRDefault="00CA6230" w:rsidP="000B372F">
      <w:pPr>
        <w:jc w:val="both"/>
      </w:pPr>
    </w:p>
    <w:p w14:paraId="28F81529" w14:textId="77777777" w:rsidR="00CA6230" w:rsidRDefault="000B372F" w:rsidP="000B372F">
      <w:pPr>
        <w:jc w:val="both"/>
      </w:pPr>
      <w:r w:rsidRPr="00B56E37">
        <w:rPr>
          <w:smallCaps/>
        </w:rPr>
        <w:t>The White House</w:t>
      </w:r>
      <w:r>
        <w:t>,</w:t>
      </w:r>
    </w:p>
    <w:p w14:paraId="50509ACA" w14:textId="77777777" w:rsidR="000B372F" w:rsidRDefault="000B372F" w:rsidP="000B372F">
      <w:pPr>
        <w:jc w:val="both"/>
      </w:pPr>
      <w:r>
        <w:rPr>
          <w:i/>
        </w:rPr>
        <w:t>Washington, February 3, 1971.</w:t>
      </w:r>
    </w:p>
    <w:p w14:paraId="3F4F0981" w14:textId="77777777" w:rsidR="000B372F" w:rsidRDefault="000B372F" w:rsidP="000B372F">
      <w:pPr>
        <w:jc w:val="both"/>
      </w:pPr>
    </w:p>
    <w:p w14:paraId="562C76B3" w14:textId="77777777" w:rsidR="000B372F" w:rsidRDefault="000B372F" w:rsidP="000B372F">
      <w:pPr>
        <w:jc w:val="both"/>
      </w:pPr>
      <w:r>
        <w:t xml:space="preserve">Hon. </w:t>
      </w:r>
      <w:r w:rsidRPr="00B56E37">
        <w:rPr>
          <w:smallCaps/>
        </w:rPr>
        <w:t>J. W. Fulbright</w:t>
      </w:r>
      <w:r>
        <w:t>,</w:t>
      </w:r>
    </w:p>
    <w:p w14:paraId="02D28CE5" w14:textId="77777777" w:rsidR="000B372F" w:rsidRDefault="000B372F" w:rsidP="000B372F">
      <w:pPr>
        <w:jc w:val="both"/>
      </w:pPr>
      <w:r>
        <w:rPr>
          <w:i/>
        </w:rPr>
        <w:t>U.S. Senate</w:t>
      </w:r>
      <w:r>
        <w:t>,</w:t>
      </w:r>
    </w:p>
    <w:p w14:paraId="6273D4D4" w14:textId="77777777" w:rsidR="000B372F" w:rsidRDefault="000B372F" w:rsidP="000B372F">
      <w:pPr>
        <w:jc w:val="both"/>
      </w:pPr>
      <w:r>
        <w:rPr>
          <w:i/>
        </w:rPr>
        <w:t>Washington, D.C.</w:t>
      </w:r>
    </w:p>
    <w:p w14:paraId="10B8A63B" w14:textId="77777777" w:rsidR="000B372F" w:rsidRDefault="000B372F" w:rsidP="000B372F">
      <w:pPr>
        <w:jc w:val="both"/>
      </w:pPr>
    </w:p>
    <w:p w14:paraId="16CDEE6B" w14:textId="77777777" w:rsidR="000B372F" w:rsidRDefault="000B372F" w:rsidP="000B372F">
      <w:pPr>
        <w:jc w:val="both"/>
      </w:pPr>
      <w:r w:rsidRPr="00B56E37">
        <w:rPr>
          <w:smallCaps/>
        </w:rPr>
        <w:t>Dear Mr. Chairman</w:t>
      </w:r>
      <w:r>
        <w:t>: I have your letter of 2nd February requesting my appearance before the Committee on Foreign Relations.</w:t>
      </w:r>
    </w:p>
    <w:p w14:paraId="75402F32" w14:textId="77777777" w:rsidR="000B372F" w:rsidRDefault="000B372F" w:rsidP="000B372F">
      <w:pPr>
        <w:jc w:val="both"/>
      </w:pPr>
    </w:p>
    <w:p w14:paraId="3A5F9770" w14:textId="77777777" w:rsidR="000B372F" w:rsidRDefault="000B372F" w:rsidP="000B372F">
      <w:pPr>
        <w:jc w:val="both"/>
      </w:pPr>
      <w:r>
        <w:t>I must inform you that I shall be unable to appear because of my position on the National Security Council Staff.</w:t>
      </w:r>
    </w:p>
    <w:p w14:paraId="00416A59" w14:textId="77777777" w:rsidR="000B372F" w:rsidRDefault="000B372F" w:rsidP="000B372F">
      <w:pPr>
        <w:jc w:val="both"/>
      </w:pPr>
    </w:p>
    <w:p w14:paraId="689996D2" w14:textId="77777777" w:rsidR="000B372F" w:rsidRDefault="000B372F" w:rsidP="000B372F">
      <w:pPr>
        <w:jc w:val="both"/>
      </w:pPr>
      <w:r>
        <w:t>Yours,</w:t>
      </w:r>
    </w:p>
    <w:p w14:paraId="673BE2DC" w14:textId="77777777" w:rsidR="000B372F" w:rsidRDefault="000B372F" w:rsidP="000B372F">
      <w:pPr>
        <w:jc w:val="both"/>
      </w:pPr>
      <w:bookmarkStart w:id="0" w:name="_GoBack"/>
      <w:r w:rsidRPr="00B56E37">
        <w:rPr>
          <w:smallCaps/>
        </w:rPr>
        <w:t>J. F. Lehman, Jr.</w:t>
      </w:r>
      <w:bookmarkEnd w:id="0"/>
      <w:r>
        <w:t>,</w:t>
      </w:r>
    </w:p>
    <w:p w14:paraId="7F7B01B6" w14:textId="77777777" w:rsidR="000B372F" w:rsidRPr="000B372F" w:rsidRDefault="000B372F" w:rsidP="000B372F">
      <w:pPr>
        <w:jc w:val="both"/>
      </w:pPr>
      <w:proofErr w:type="gramStart"/>
      <w:r>
        <w:rPr>
          <w:i/>
        </w:rPr>
        <w:t>Staff Member, National Security Council</w:t>
      </w:r>
      <w:r>
        <w:t>.</w:t>
      </w:r>
      <w:proofErr w:type="gramEnd"/>
    </w:p>
    <w:sectPr w:rsidR="000B372F" w:rsidRPr="000B372F" w:rsidSect="00CA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F0FC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6E2C51"/>
    <w:multiLevelType w:val="multilevel"/>
    <w:tmpl w:val="A8008F50"/>
    <w:styleLink w:val="Style1"/>
    <w:lvl w:ilvl="0">
      <w:start w:val="1"/>
      <w:numFmt w:val="decimal"/>
      <w:lvlText w:val="[%1]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2F"/>
    <w:rsid w:val="000B372F"/>
    <w:rsid w:val="003C26B9"/>
    <w:rsid w:val="00416E41"/>
    <w:rsid w:val="00724BF9"/>
    <w:rsid w:val="00B56E37"/>
    <w:rsid w:val="00CA6230"/>
    <w:rsid w:val="00E528FA"/>
    <w:rsid w:val="00E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AD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xwellAnderson:Library:Application%20Support:Microsoft:Office:User%20Templates:My%20Templates:0.%20Executive%20Privileg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 Executive Privilege Word.dotx</Template>
  <TotalTime>2</TotalTime>
  <Pages>1</Pages>
  <Words>111</Words>
  <Characters>638</Characters>
  <Application>Microsoft Macintosh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2</cp:revision>
  <dcterms:created xsi:type="dcterms:W3CDTF">2019-09-30T01:40:00Z</dcterms:created>
  <dcterms:modified xsi:type="dcterms:W3CDTF">2019-09-30T01:43:00Z</dcterms:modified>
</cp:coreProperties>
</file>