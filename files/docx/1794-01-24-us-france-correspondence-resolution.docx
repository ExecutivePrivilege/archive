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3938E4" w14:textId="77777777" w:rsidR="00724BF9" w:rsidRPr="00E40BE0" w:rsidRDefault="00CA6230" w:rsidP="0047456B">
      <w:pPr>
        <w:jc w:val="both"/>
      </w:pPr>
      <w:r w:rsidRPr="00E40BE0">
        <w:t>[</w:t>
      </w:r>
      <w:r w:rsidR="00E40BE0" w:rsidRPr="00E40BE0">
        <w:t xml:space="preserve">4 </w:t>
      </w:r>
      <w:r w:rsidR="00E40BE0" w:rsidRPr="00E40BE0">
        <w:rPr>
          <w:smallCaps/>
        </w:rPr>
        <w:t>Annals of Cong</w:t>
      </w:r>
      <w:r w:rsidR="00E40BE0" w:rsidRPr="00E40BE0">
        <w:t>. 38 (1794).</w:t>
      </w:r>
      <w:r w:rsidRPr="00E40BE0">
        <w:t>]</w:t>
      </w:r>
    </w:p>
    <w:p w14:paraId="424856D3" w14:textId="77777777" w:rsidR="00CA6230" w:rsidRPr="00E40BE0" w:rsidRDefault="00CA6230" w:rsidP="0047456B">
      <w:pPr>
        <w:jc w:val="both"/>
      </w:pPr>
    </w:p>
    <w:p w14:paraId="6C37A7E1" w14:textId="77777777" w:rsidR="00CA6230" w:rsidRPr="00E40BE0" w:rsidRDefault="0047456B" w:rsidP="0047456B">
      <w:pPr>
        <w:jc w:val="both"/>
      </w:pPr>
      <w:r>
        <w:rPr>
          <w:i/>
        </w:rPr>
        <w:t>Resolved</w:t>
      </w:r>
      <w:r>
        <w:t>, That the President of the United States be requested to lay before the Senate the correspondences which have been had between the Minister of the United States at the Republic of France and said Republic, between said Minister and the office of the Secretary of State:</w:t>
      </w:r>
      <w:bookmarkStart w:id="0" w:name="_GoBack"/>
      <w:bookmarkEnd w:id="0"/>
    </w:p>
    <w:sectPr w:rsidR="00CA6230" w:rsidRPr="00E40BE0" w:rsidSect="00CA6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BE0"/>
    <w:rsid w:val="003C26B9"/>
    <w:rsid w:val="00416E41"/>
    <w:rsid w:val="0047456B"/>
    <w:rsid w:val="00724BF9"/>
    <w:rsid w:val="00CA6230"/>
    <w:rsid w:val="00E40BE0"/>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AD33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230"/>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xwellAnderson:Library:Application%20Support:Microsoft:Office:User%20Templates:My%20Templates:0.%20Executive%20Privilege%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0. Executive Privilege Word.dotx</Template>
  <TotalTime>0</TotalTime>
  <Pages>1</Pages>
  <Words>46</Words>
  <Characters>265</Characters>
  <Application>Microsoft Macintosh Word</Application>
  <DocSecurity>0</DocSecurity>
  <Lines>2</Lines>
  <Paragraphs>1</Paragraphs>
  <ScaleCrop>false</ScaleCrop>
  <Company/>
  <LinksUpToDate>false</LinksUpToDate>
  <CharactersWithSpaces>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cp:revision>
  <dcterms:created xsi:type="dcterms:W3CDTF">2019-10-11T01:43:00Z</dcterms:created>
  <dcterms:modified xsi:type="dcterms:W3CDTF">2019-10-11T01:44:00Z</dcterms:modified>
</cp:coreProperties>
</file>