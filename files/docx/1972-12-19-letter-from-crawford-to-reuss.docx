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2629D" w14:textId="77777777" w:rsidR="00724BF9" w:rsidRPr="00BC56DC" w:rsidRDefault="00CA6230" w:rsidP="00BC56DC">
      <w:pPr>
        <w:jc w:val="both"/>
      </w:pPr>
      <w:r w:rsidRPr="00BC56DC">
        <w:t>[</w:t>
      </w:r>
      <w:r w:rsidR="00BC56DC" w:rsidRPr="00BC56DC">
        <w:t xml:space="preserve">Letter from George Crawford, former White House Staff Members, to Henry S. </w:t>
      </w:r>
      <w:proofErr w:type="spellStart"/>
      <w:r w:rsidR="00BC56DC" w:rsidRPr="00BC56DC">
        <w:t>Reuss</w:t>
      </w:r>
      <w:proofErr w:type="spellEnd"/>
      <w:r w:rsidR="00BC56DC" w:rsidRPr="00BC56DC">
        <w:t xml:space="preserve">, Chairman, Subcommittee on Conservation and Natural Resources, Committee on Government Operations, United States House of Representatives (Dec. 19, 1972), </w:t>
      </w:r>
      <w:r w:rsidR="00BC56DC" w:rsidRPr="00BC56DC">
        <w:rPr>
          <w:i/>
        </w:rPr>
        <w:t>reprinted in</w:t>
      </w:r>
      <w:r w:rsidR="00BC56DC" w:rsidRPr="00BC56DC">
        <w:t xml:space="preserve"> </w:t>
      </w:r>
      <w:r w:rsidR="00BC56DC" w:rsidRPr="00BC56DC">
        <w:rPr>
          <w:rFonts w:cs="Times New Roman"/>
          <w:smallCaps/>
        </w:rPr>
        <w:t xml:space="preserve">Comm. Staff of the S. Comm. on the Judiciary, Refusals by the Executive Branch to Provide Information to the Congress 1964-1973, </w:t>
      </w:r>
      <w:r w:rsidR="00BC56DC" w:rsidRPr="00BC56DC">
        <w:rPr>
          <w:rFonts w:cs="Times New Roman"/>
        </w:rPr>
        <w:t>at</w:t>
      </w:r>
      <w:r w:rsidR="00BC56DC" w:rsidRPr="00BC56DC">
        <w:rPr>
          <w:rFonts w:cs="Times New Roman"/>
          <w:smallCaps/>
        </w:rPr>
        <w:t xml:space="preserve"> 423</w:t>
      </w:r>
      <w:r w:rsidR="00BC56DC" w:rsidRPr="00BC56DC">
        <w:rPr>
          <w:rFonts w:cs="Times New Roman"/>
        </w:rPr>
        <w:t xml:space="preserve"> (Comm. Print 1974)</w:t>
      </w:r>
      <w:r w:rsidR="00BC56DC" w:rsidRPr="00BC56DC">
        <w:rPr>
          <w:rFonts w:cs="Times New Roman"/>
          <w:i/>
        </w:rPr>
        <w:t>.</w:t>
      </w:r>
      <w:r w:rsidRPr="00BC56DC">
        <w:t>]</w:t>
      </w:r>
    </w:p>
    <w:p w14:paraId="62CDFEEB" w14:textId="77777777" w:rsidR="00CA6230" w:rsidRPr="00BC56DC" w:rsidRDefault="00CA6230" w:rsidP="00BC56DC">
      <w:pPr>
        <w:jc w:val="both"/>
      </w:pPr>
    </w:p>
    <w:p w14:paraId="13B96E11" w14:textId="5E11E0A9" w:rsidR="00CA6230" w:rsidRPr="00CA4919" w:rsidRDefault="00BA19A9" w:rsidP="00BC56DC">
      <w:pPr>
        <w:jc w:val="both"/>
        <w:rPr>
          <w:smallCaps/>
        </w:rPr>
      </w:pPr>
      <w:r w:rsidRPr="00CA4919">
        <w:rPr>
          <w:smallCaps/>
        </w:rPr>
        <w:t>Archon Pure Products Corp.,</w:t>
      </w:r>
    </w:p>
    <w:p w14:paraId="6EE48DD5" w14:textId="633D7D35" w:rsidR="00BA19A9" w:rsidRDefault="00BA19A9" w:rsidP="00BC56DC">
      <w:pPr>
        <w:jc w:val="both"/>
      </w:pPr>
      <w:r>
        <w:rPr>
          <w:i/>
        </w:rPr>
        <w:t>Beverly Hills, Calif., December 19, 1972</w:t>
      </w:r>
      <w:r>
        <w:t>.</w:t>
      </w:r>
    </w:p>
    <w:p w14:paraId="14D24F6B" w14:textId="77777777" w:rsidR="00BA19A9" w:rsidRDefault="00BA19A9" w:rsidP="00BC56DC">
      <w:pPr>
        <w:jc w:val="both"/>
      </w:pPr>
    </w:p>
    <w:p w14:paraId="48F94314" w14:textId="45B9B3D0" w:rsidR="00BA19A9" w:rsidRDefault="00BA19A9" w:rsidP="00BC56DC">
      <w:pPr>
        <w:jc w:val="both"/>
      </w:pPr>
      <w:r>
        <w:t xml:space="preserve">Hon. </w:t>
      </w:r>
      <w:bookmarkStart w:id="0" w:name="_GoBack"/>
      <w:r w:rsidRPr="00CA4919">
        <w:rPr>
          <w:smallCaps/>
        </w:rPr>
        <w:t xml:space="preserve">Henry S. </w:t>
      </w:r>
      <w:proofErr w:type="spellStart"/>
      <w:r w:rsidRPr="00CA4919">
        <w:rPr>
          <w:smallCaps/>
        </w:rPr>
        <w:t>Reuss</w:t>
      </w:r>
      <w:bookmarkEnd w:id="0"/>
      <w:proofErr w:type="spellEnd"/>
      <w:r>
        <w:t>,</w:t>
      </w:r>
    </w:p>
    <w:p w14:paraId="1F2ABDA2" w14:textId="14F0C871" w:rsidR="00BA19A9" w:rsidRDefault="00BA19A9" w:rsidP="00BC56DC">
      <w:pPr>
        <w:jc w:val="both"/>
      </w:pPr>
      <w:proofErr w:type="gramStart"/>
      <w:r>
        <w:rPr>
          <w:i/>
        </w:rPr>
        <w:t>Chairman, Conservation and Natural Resources Subcommittee, Rayburn House Office Building, Washington, D.C.</w:t>
      </w:r>
      <w:proofErr w:type="gramEnd"/>
    </w:p>
    <w:p w14:paraId="5112676B" w14:textId="77777777" w:rsidR="00EE3163" w:rsidRDefault="00EE3163" w:rsidP="00BC56DC">
      <w:pPr>
        <w:jc w:val="both"/>
      </w:pPr>
    </w:p>
    <w:p w14:paraId="4A1642B2" w14:textId="252F452B" w:rsidR="00EE3163" w:rsidRDefault="00EE3163" w:rsidP="00BC56DC">
      <w:pPr>
        <w:jc w:val="both"/>
      </w:pPr>
      <w:r w:rsidRPr="00CA4919">
        <w:rPr>
          <w:smallCaps/>
        </w:rPr>
        <w:t>Dear Mr. Chairman</w:t>
      </w:r>
      <w:r>
        <w:t>: Confirming my telephone call of this morning to your staff, I will not be present at the hearings of December 21. Receipt of your letter of December 13 was unfortunately delayed due to a change of address of our corporate offices; it did not arrive until yesterday. Preparation to come to Washington for the hearings day after tomorrow would be most difficult.</w:t>
      </w:r>
    </w:p>
    <w:p w14:paraId="0CC60EB7" w14:textId="77777777" w:rsidR="00EE3163" w:rsidRDefault="00EE3163" w:rsidP="00BC56DC">
      <w:pPr>
        <w:jc w:val="both"/>
      </w:pPr>
    </w:p>
    <w:p w14:paraId="217D4F6D" w14:textId="6A33E7D1" w:rsidR="00EE3163" w:rsidRDefault="00EE3163" w:rsidP="00BC56DC">
      <w:pPr>
        <w:jc w:val="both"/>
      </w:pPr>
      <w:r>
        <w:t xml:space="preserve">As I understand it, the hearings will bear on </w:t>
      </w:r>
      <w:proofErr w:type="gramStart"/>
      <w:r>
        <w:t>activity which</w:t>
      </w:r>
      <w:proofErr w:type="gramEnd"/>
      <w:r>
        <w:t xml:space="preserve"> occurred while I was on the White House staff. Since long standing custom would prevent my testifying in this respect, I do not believe my presence would be useful to your Committee in any event. I therefore respectfully decline the invitation to testify.</w:t>
      </w:r>
    </w:p>
    <w:p w14:paraId="64511ACF" w14:textId="77777777" w:rsidR="00EE3163" w:rsidRDefault="00EE3163" w:rsidP="00BC56DC">
      <w:pPr>
        <w:jc w:val="both"/>
      </w:pPr>
    </w:p>
    <w:p w14:paraId="167E67E5" w14:textId="474A7699" w:rsidR="00EE3163" w:rsidRDefault="00EE3163" w:rsidP="00BC56DC">
      <w:pPr>
        <w:jc w:val="both"/>
      </w:pPr>
      <w:r>
        <w:t>I do regret the delay in my response, and my inability to contribute</w:t>
      </w:r>
      <w:r w:rsidR="00035FB5">
        <w:t xml:space="preserve"> to the work of your Committee.</w:t>
      </w:r>
    </w:p>
    <w:p w14:paraId="339DC990" w14:textId="77777777" w:rsidR="00035FB5" w:rsidRDefault="00035FB5" w:rsidP="00BC56DC">
      <w:pPr>
        <w:jc w:val="both"/>
      </w:pPr>
    </w:p>
    <w:p w14:paraId="0EB4AAE5" w14:textId="39735CB1" w:rsidR="00035FB5" w:rsidRDefault="00035FB5" w:rsidP="00BC56DC">
      <w:pPr>
        <w:jc w:val="both"/>
      </w:pPr>
      <w:r>
        <w:t>Sincerely,</w:t>
      </w:r>
    </w:p>
    <w:p w14:paraId="440CC877" w14:textId="24A57E29" w:rsidR="00035FB5" w:rsidRDefault="00035FB5" w:rsidP="00BC56DC">
      <w:pPr>
        <w:jc w:val="both"/>
      </w:pPr>
      <w:r w:rsidRPr="00CA4919">
        <w:rPr>
          <w:smallCaps/>
        </w:rPr>
        <w:t>George Crawford</w:t>
      </w:r>
      <w:r>
        <w:t>,</w:t>
      </w:r>
    </w:p>
    <w:p w14:paraId="37BB39CF" w14:textId="374662A7" w:rsidR="00035FB5" w:rsidRPr="00035FB5" w:rsidRDefault="00035FB5" w:rsidP="00BC56DC">
      <w:pPr>
        <w:jc w:val="both"/>
      </w:pPr>
      <w:r>
        <w:rPr>
          <w:i/>
        </w:rPr>
        <w:t>Vice President, Administration</w:t>
      </w:r>
      <w:r>
        <w:t>.</w:t>
      </w:r>
    </w:p>
    <w:sectPr w:rsidR="00035FB5" w:rsidRPr="00035FB5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2A1"/>
    <w:rsid w:val="00035FB5"/>
    <w:rsid w:val="002332A1"/>
    <w:rsid w:val="003C26B9"/>
    <w:rsid w:val="00416E41"/>
    <w:rsid w:val="00724BF9"/>
    <w:rsid w:val="00BA19A9"/>
    <w:rsid w:val="00BC56DC"/>
    <w:rsid w:val="00CA4919"/>
    <w:rsid w:val="00CA6230"/>
    <w:rsid w:val="00E528FA"/>
    <w:rsid w:val="00E55F1E"/>
    <w:rsid w:val="00E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B0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3</TotalTime>
  <Pages>1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6</cp:revision>
  <dcterms:created xsi:type="dcterms:W3CDTF">2019-09-30T07:11:00Z</dcterms:created>
  <dcterms:modified xsi:type="dcterms:W3CDTF">2019-09-30T07:17:00Z</dcterms:modified>
</cp:coreProperties>
</file>