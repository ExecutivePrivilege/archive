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5B985C" w14:textId="77777777" w:rsidR="00724BF9" w:rsidRPr="00075ADD" w:rsidRDefault="00CA6230" w:rsidP="00075ADD">
      <w:pPr>
        <w:jc w:val="both"/>
      </w:pPr>
      <w:r w:rsidRPr="00075ADD">
        <w:t>[</w:t>
      </w:r>
      <w:r w:rsidR="00075ADD" w:rsidRPr="00075ADD">
        <w:t xml:space="preserve">Letter from John W. Dean III, Counsel to the President, to William S. Moorhead, Chairman, Subcommittee on Foreign Operations and Government Information, Committee on Government Operations, United States House of Representatives (Jun. 28, 1971), </w:t>
      </w:r>
      <w:r w:rsidR="00075ADD" w:rsidRPr="00075ADD">
        <w:rPr>
          <w:i/>
        </w:rPr>
        <w:t>reprinted in</w:t>
      </w:r>
      <w:r w:rsidR="00075ADD" w:rsidRPr="00075ADD">
        <w:t xml:space="preserve"> </w:t>
      </w:r>
      <w:r w:rsidR="00075ADD" w:rsidRPr="00075ADD">
        <w:rPr>
          <w:smallCaps/>
        </w:rPr>
        <w:t>Comm. Staff of the S. Comm. on the Judiciary, Refusals by the Executive Branch to Provide Information to the Congress 1964-1973</w:t>
      </w:r>
      <w:r w:rsidR="00075ADD" w:rsidRPr="00075ADD">
        <w:t>, at 440 (Comm. Print 1974).</w:t>
      </w:r>
      <w:r w:rsidRPr="00075ADD">
        <w:t>]</w:t>
      </w:r>
    </w:p>
    <w:p w14:paraId="1EF0DBB6" w14:textId="77777777" w:rsidR="00CA6230" w:rsidRPr="00075ADD" w:rsidRDefault="00CA6230" w:rsidP="00075ADD">
      <w:pPr>
        <w:jc w:val="both"/>
      </w:pPr>
    </w:p>
    <w:p w14:paraId="1929AA3D" w14:textId="77777777" w:rsidR="00CA6230" w:rsidRDefault="00CD5499" w:rsidP="00075ADD">
      <w:pPr>
        <w:jc w:val="both"/>
      </w:pPr>
      <w:r w:rsidRPr="00CD5499">
        <w:rPr>
          <w:smallCaps/>
        </w:rPr>
        <w:t>The White House</w:t>
      </w:r>
      <w:r>
        <w:t>,</w:t>
      </w:r>
    </w:p>
    <w:p w14:paraId="6E74A6D2" w14:textId="77777777" w:rsidR="00CD5499" w:rsidRDefault="00CD5499" w:rsidP="00075ADD">
      <w:pPr>
        <w:jc w:val="both"/>
      </w:pPr>
      <w:r>
        <w:rPr>
          <w:i/>
        </w:rPr>
        <w:t>Washington, June 28, 1971</w:t>
      </w:r>
      <w:r>
        <w:t>.</w:t>
      </w:r>
    </w:p>
    <w:p w14:paraId="0C30BD21" w14:textId="77777777" w:rsidR="00CD5499" w:rsidRDefault="00CD5499" w:rsidP="00075ADD">
      <w:pPr>
        <w:jc w:val="both"/>
      </w:pPr>
    </w:p>
    <w:p w14:paraId="44D451C3" w14:textId="77777777" w:rsidR="00CD5499" w:rsidRDefault="00CD5499" w:rsidP="00075ADD">
      <w:pPr>
        <w:jc w:val="both"/>
      </w:pPr>
      <w:r>
        <w:t xml:space="preserve">Hon. </w:t>
      </w:r>
      <w:r w:rsidRPr="00CD5499">
        <w:rPr>
          <w:smallCaps/>
        </w:rPr>
        <w:t>William S. Moorhead</w:t>
      </w:r>
      <w:r>
        <w:t>,</w:t>
      </w:r>
    </w:p>
    <w:p w14:paraId="20517737" w14:textId="77777777" w:rsidR="00CD5499" w:rsidRDefault="00CD5499" w:rsidP="00075ADD">
      <w:pPr>
        <w:jc w:val="both"/>
      </w:pPr>
      <w:r>
        <w:rPr>
          <w:i/>
        </w:rPr>
        <w:t>Chairman, Foreign Operations and Government Information Subcommittee, Committee on Government Operations, House of Representatives, Washington, D.C.</w:t>
      </w:r>
    </w:p>
    <w:p w14:paraId="7057367E" w14:textId="77777777" w:rsidR="00CD5499" w:rsidRDefault="00CD5499" w:rsidP="00075ADD">
      <w:pPr>
        <w:jc w:val="both"/>
      </w:pPr>
    </w:p>
    <w:p w14:paraId="5CD284D8" w14:textId="70013AAC" w:rsidR="00CD5499" w:rsidRDefault="00CD5499" w:rsidP="00075ADD">
      <w:pPr>
        <w:jc w:val="both"/>
      </w:pPr>
      <w:r w:rsidRPr="00CD5499">
        <w:rPr>
          <w:smallCaps/>
        </w:rPr>
        <w:t>Dear Mr. Chairman</w:t>
      </w:r>
      <w:r>
        <w:t xml:space="preserve">: </w:t>
      </w:r>
      <w:r w:rsidR="001D27C9">
        <w:t>In response to your letters of June 21, 1971, to Dr. Henry Kissinger, Mr. Herbert Klein, and myself requesting that we appear before your subcommittee on June 30, 1971, I wish to advise you that, as members of the immediate staff of the President, we must respectfully decline the invitation to testify.</w:t>
      </w:r>
    </w:p>
    <w:p w14:paraId="76683E5C" w14:textId="77777777" w:rsidR="00910149" w:rsidRDefault="00910149" w:rsidP="00075ADD">
      <w:pPr>
        <w:jc w:val="both"/>
      </w:pPr>
    </w:p>
    <w:p w14:paraId="182D3793" w14:textId="090116AF" w:rsidR="00910149" w:rsidRDefault="00910149" w:rsidP="00075ADD">
      <w:pPr>
        <w:jc w:val="both"/>
      </w:pPr>
      <w:r>
        <w:t>Sincerely,</w:t>
      </w:r>
    </w:p>
    <w:p w14:paraId="09CFEBCE" w14:textId="2D0DD927" w:rsidR="00910149" w:rsidRDefault="00910149" w:rsidP="00075ADD">
      <w:pPr>
        <w:jc w:val="both"/>
      </w:pPr>
      <w:r>
        <w:t>John W. Dean III,</w:t>
      </w:r>
    </w:p>
    <w:p w14:paraId="6F911CE1" w14:textId="353BC1B6" w:rsidR="00910149" w:rsidRPr="00910149" w:rsidRDefault="00910149" w:rsidP="00075ADD">
      <w:pPr>
        <w:jc w:val="both"/>
      </w:pPr>
      <w:r>
        <w:rPr>
          <w:i/>
        </w:rPr>
        <w:t>Counsel to the President</w:t>
      </w:r>
      <w:r>
        <w:t>.</w:t>
      </w:r>
      <w:bookmarkStart w:id="0" w:name="_GoBack"/>
      <w:bookmarkEnd w:id="0"/>
    </w:p>
    <w:sectPr w:rsidR="00910149" w:rsidRPr="00910149" w:rsidSect="00CA6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F0FC8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7D6E2C51"/>
    <w:multiLevelType w:val="multilevel"/>
    <w:tmpl w:val="A8008F50"/>
    <w:styleLink w:val="Style1"/>
    <w:lvl w:ilvl="0">
      <w:start w:val="1"/>
      <w:numFmt w:val="decimal"/>
      <w:lvlText w:val="[%1]"/>
      <w:lvlJc w:val="left"/>
      <w:pPr>
        <w:ind w:left="576" w:hanging="57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ADD"/>
    <w:rsid w:val="00075ADD"/>
    <w:rsid w:val="001D27C9"/>
    <w:rsid w:val="003C26B9"/>
    <w:rsid w:val="00416E41"/>
    <w:rsid w:val="00724BF9"/>
    <w:rsid w:val="00910149"/>
    <w:rsid w:val="00CA6230"/>
    <w:rsid w:val="00CD5499"/>
    <w:rsid w:val="00E528FA"/>
    <w:rsid w:val="00E55F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FD7D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230"/>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230"/>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xwellAnderson:Library:Application%20Support:Microsoft:Office:User%20Templates:My%20Templates:0.%20Executive%20Privilege%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0. Executive Privilege Word.dotx</Template>
  <TotalTime>2</TotalTime>
  <Pages>1</Pages>
  <Words>151</Words>
  <Characters>866</Characters>
  <Application>Microsoft Macintosh Word</Application>
  <DocSecurity>0</DocSecurity>
  <Lines>7</Lines>
  <Paragraphs>2</Paragraphs>
  <ScaleCrop>false</ScaleCrop>
  <Company/>
  <LinksUpToDate>false</LinksUpToDate>
  <CharactersWithSpaces>1015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4</cp:revision>
  <dcterms:created xsi:type="dcterms:W3CDTF">2019-09-29T06:43:00Z</dcterms:created>
  <dcterms:modified xsi:type="dcterms:W3CDTF">2019-09-29T06:46:00Z</dcterms:modified>
</cp:coreProperties>
</file>