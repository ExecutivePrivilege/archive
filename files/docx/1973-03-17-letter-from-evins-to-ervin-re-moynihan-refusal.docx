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F9" w:rsidRPr="00A8415B" w:rsidRDefault="00CA6230" w:rsidP="00A8415B">
      <w:pPr>
        <w:jc w:val="both"/>
      </w:pPr>
      <w:r w:rsidRPr="00A8415B">
        <w:t>[</w:t>
      </w:r>
      <w:bookmarkStart w:id="0" w:name="_GoBack"/>
      <w:r w:rsidR="00A8415B" w:rsidRPr="00A8415B">
        <w:t xml:space="preserve">Letter from Joe L. </w:t>
      </w:r>
      <w:proofErr w:type="spellStart"/>
      <w:r w:rsidR="00A8415B" w:rsidRPr="00A8415B">
        <w:t>Evins</w:t>
      </w:r>
      <w:proofErr w:type="spellEnd"/>
      <w:r w:rsidR="00A8415B" w:rsidRPr="00A8415B">
        <w:t xml:space="preserve">, Member of Congress, United States House of Representatives, to </w:t>
      </w:r>
      <w:r w:rsidR="00A8415B">
        <w:t>Sam J. Ervin</w:t>
      </w:r>
      <w:r w:rsidR="00A8415B" w:rsidRPr="00A8415B">
        <w:t xml:space="preserve"> Jr., Chairman, Subcommittee on Separation of Powers, Committee on the Judiciary, United States Senate (Mar. 17, 1973), </w:t>
      </w:r>
      <w:r w:rsidR="00A8415B" w:rsidRPr="00A8415B">
        <w:rPr>
          <w:i/>
        </w:rPr>
        <w:t xml:space="preserve">reprinted in </w:t>
      </w:r>
      <w:r w:rsidR="00A8415B" w:rsidRPr="00A8415B">
        <w:rPr>
          <w:rFonts w:cs="Times New Roman"/>
          <w:smallCaps/>
        </w:rPr>
        <w:t xml:space="preserve">Comm. Staff of the S. Comm. on the Judiciary, Refusals by the Executive Branch to Provide Information to the Congress 1964-1973, </w:t>
      </w:r>
      <w:r w:rsidR="00A8415B" w:rsidRPr="00A8415B">
        <w:rPr>
          <w:rFonts w:cs="Times New Roman"/>
        </w:rPr>
        <w:t>at</w:t>
      </w:r>
      <w:r w:rsidR="00A8415B" w:rsidRPr="00A8415B">
        <w:rPr>
          <w:rFonts w:cs="Times New Roman"/>
          <w:smallCaps/>
        </w:rPr>
        <w:t xml:space="preserve"> 477</w:t>
      </w:r>
      <w:r w:rsidR="00A8415B" w:rsidRPr="00A8415B">
        <w:rPr>
          <w:rFonts w:cs="Times New Roman"/>
        </w:rPr>
        <w:t xml:space="preserve"> (Comm. Print 1974)</w:t>
      </w:r>
      <w:r w:rsidR="00A8415B" w:rsidRPr="00A8415B">
        <w:rPr>
          <w:rFonts w:cs="Times New Roman"/>
          <w:i/>
        </w:rPr>
        <w:t>.</w:t>
      </w:r>
      <w:bookmarkEnd w:id="0"/>
      <w:r w:rsidRPr="00A8415B">
        <w:t>]</w:t>
      </w:r>
    </w:p>
    <w:p w:rsidR="00CA6230" w:rsidRPr="00A8415B" w:rsidRDefault="00CA6230" w:rsidP="00A8415B">
      <w:pPr>
        <w:jc w:val="both"/>
      </w:pPr>
    </w:p>
    <w:p w:rsidR="00CA6230" w:rsidRPr="00A8415B" w:rsidRDefault="00A8415B" w:rsidP="00A8415B">
      <w:pPr>
        <w:jc w:val="both"/>
        <w:rPr>
          <w:smallCaps/>
        </w:rPr>
      </w:pPr>
      <w:r w:rsidRPr="00A8415B">
        <w:rPr>
          <w:smallCaps/>
        </w:rPr>
        <w:t>Congress of the United States,</w:t>
      </w:r>
    </w:p>
    <w:p w:rsidR="00A8415B" w:rsidRPr="00A8415B" w:rsidRDefault="00A8415B" w:rsidP="00A8415B">
      <w:pPr>
        <w:jc w:val="both"/>
        <w:rPr>
          <w:smallCaps/>
        </w:rPr>
      </w:pPr>
      <w:r w:rsidRPr="00A8415B">
        <w:rPr>
          <w:smallCaps/>
        </w:rPr>
        <w:t>House of Representatives,</w:t>
      </w:r>
    </w:p>
    <w:p w:rsidR="00A8415B" w:rsidRDefault="00A8415B" w:rsidP="00A8415B">
      <w:pPr>
        <w:jc w:val="both"/>
      </w:pPr>
      <w:r>
        <w:rPr>
          <w:i/>
        </w:rPr>
        <w:t>Washington, D.C., March 17, 1973</w:t>
      </w:r>
      <w:r>
        <w:t>.</w:t>
      </w:r>
    </w:p>
    <w:p w:rsidR="00A8415B" w:rsidRDefault="00A8415B" w:rsidP="00A8415B">
      <w:pPr>
        <w:jc w:val="both"/>
      </w:pPr>
    </w:p>
    <w:p w:rsidR="00A8415B" w:rsidRDefault="00A8415B" w:rsidP="00A8415B">
      <w:pPr>
        <w:jc w:val="both"/>
      </w:pPr>
      <w:r>
        <w:t xml:space="preserve">Hon. </w:t>
      </w:r>
      <w:r w:rsidRPr="00A8415B">
        <w:rPr>
          <w:smallCaps/>
        </w:rPr>
        <w:t>Sam J. Ervin, Jr.</w:t>
      </w:r>
      <w:r>
        <w:t>,</w:t>
      </w:r>
    </w:p>
    <w:p w:rsidR="00A8415B" w:rsidRDefault="00A8415B" w:rsidP="00A8415B">
      <w:pPr>
        <w:jc w:val="both"/>
      </w:pPr>
      <w:proofErr w:type="gramStart"/>
      <w:r>
        <w:rPr>
          <w:i/>
        </w:rPr>
        <w:t>Chairman, Subcommittee on Separation of Powers, Committee on the Judiciary, U.S. Senate, Washington, D.C.</w:t>
      </w:r>
      <w:proofErr w:type="gramEnd"/>
    </w:p>
    <w:p w:rsidR="00A8415B" w:rsidRDefault="00A8415B" w:rsidP="00A8415B">
      <w:pPr>
        <w:jc w:val="both"/>
      </w:pPr>
    </w:p>
    <w:p w:rsidR="00A8415B" w:rsidRDefault="00A8415B" w:rsidP="00A8415B">
      <w:pPr>
        <w:jc w:val="both"/>
      </w:pPr>
      <w:r>
        <w:t xml:space="preserve">Dear Chairman Ervin: </w:t>
      </w:r>
      <w:r>
        <w:t>In response to yo</w:t>
      </w:r>
      <w:r>
        <w:t>ur recent letter requesting in</w:t>
      </w:r>
      <w:r>
        <w:t>formation concerning the refusal of the Executive officers or employees to testify before Congressional Committees and S</w:t>
      </w:r>
      <w:r>
        <w:t xml:space="preserve">ubcommittees, I want to provide </w:t>
      </w:r>
      <w:r>
        <w:t>you with the following information.</w:t>
      </w:r>
    </w:p>
    <w:p w:rsidR="00A8415B" w:rsidRDefault="00A8415B" w:rsidP="00A8415B">
      <w:pPr>
        <w:jc w:val="both"/>
      </w:pPr>
    </w:p>
    <w:p w:rsidR="00A8415B" w:rsidRDefault="00A8415B" w:rsidP="00A8415B">
      <w:pPr>
        <w:jc w:val="both"/>
      </w:pPr>
      <w:r>
        <w:t>On one occasion Patrick Moynihan, a Presidential assistant, declined,</w:t>
      </w:r>
      <w:r>
        <w:t xml:space="preserve"> </w:t>
      </w:r>
      <w:r>
        <w:t xml:space="preserve">after an invitation by the Chairman, to testify </w:t>
      </w:r>
      <w:r>
        <w:t>at a formal hearing of the Sub</w:t>
      </w:r>
      <w:r>
        <w:t>committee on Independent Offices Appropriations, although he later agreed to participate in an informal session if his test</w:t>
      </w:r>
      <w:r>
        <w:t xml:space="preserve">imony were not recorded and not </w:t>
      </w:r>
      <w:r>
        <w:t>given under oath.</w:t>
      </w:r>
    </w:p>
    <w:p w:rsidR="00A8415B" w:rsidRDefault="00A8415B" w:rsidP="00A8415B">
      <w:pPr>
        <w:jc w:val="both"/>
      </w:pPr>
    </w:p>
    <w:p w:rsidR="00A8415B" w:rsidRDefault="00A8415B" w:rsidP="00A8415B">
      <w:pPr>
        <w:jc w:val="both"/>
      </w:pPr>
      <w:r>
        <w:t>I trust this information will be of some he</w:t>
      </w:r>
      <w:r>
        <w:t xml:space="preserve">lpfulness to you, and I want to </w:t>
      </w:r>
      <w:r>
        <w:t>again commend you for your great work in endeavoring to strengthen and restore the powers and prerogatives of Congress.</w:t>
      </w:r>
    </w:p>
    <w:p w:rsidR="00A8415B" w:rsidRDefault="00A8415B" w:rsidP="00A8415B">
      <w:pPr>
        <w:jc w:val="both"/>
      </w:pPr>
    </w:p>
    <w:p w:rsidR="00A8415B" w:rsidRDefault="00A8415B" w:rsidP="00A8415B">
      <w:pPr>
        <w:jc w:val="both"/>
      </w:pPr>
      <w:r>
        <w:t>With kindest regards and best wishes, I am,</w:t>
      </w:r>
    </w:p>
    <w:p w:rsidR="00A8415B" w:rsidRDefault="00A8415B" w:rsidP="00A8415B">
      <w:pPr>
        <w:jc w:val="both"/>
      </w:pPr>
      <w:r>
        <w:t>Sincerely your friend,</w:t>
      </w:r>
    </w:p>
    <w:p w:rsidR="00A8415B" w:rsidRDefault="00A8415B" w:rsidP="00A8415B">
      <w:pPr>
        <w:jc w:val="both"/>
      </w:pPr>
      <w:r w:rsidRPr="00A8415B">
        <w:rPr>
          <w:rFonts w:ascii="e" w:hAnsi="e"/>
          <w:smallCaps/>
        </w:rPr>
        <w:t xml:space="preserve">Joe L. </w:t>
      </w:r>
      <w:proofErr w:type="spellStart"/>
      <w:r w:rsidRPr="00A8415B">
        <w:rPr>
          <w:rFonts w:ascii="e" w:hAnsi="e"/>
          <w:smallCaps/>
        </w:rPr>
        <w:t>Evins</w:t>
      </w:r>
      <w:proofErr w:type="spellEnd"/>
      <w:r>
        <w:t>,</w:t>
      </w:r>
    </w:p>
    <w:p w:rsidR="00A8415B" w:rsidRPr="00A8415B" w:rsidRDefault="00A8415B" w:rsidP="00A8415B">
      <w:pPr>
        <w:jc w:val="both"/>
      </w:pPr>
      <w:proofErr w:type="gramStart"/>
      <w:r>
        <w:rPr>
          <w:i/>
        </w:rPr>
        <w:t>Member of Congress</w:t>
      </w:r>
      <w:r>
        <w:t>.</w:t>
      </w:r>
      <w:proofErr w:type="gramEnd"/>
    </w:p>
    <w:sectPr w:rsidR="00A8415B" w:rsidRPr="00A8415B" w:rsidSect="00C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5B"/>
    <w:rsid w:val="003C26B9"/>
    <w:rsid w:val="00416E41"/>
    <w:rsid w:val="00724BF9"/>
    <w:rsid w:val="00A8415B"/>
    <w:rsid w:val="00CA6230"/>
    <w:rsid w:val="00E528FA"/>
    <w:rsid w:val="00E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xwellAnderson:Library:Application%20Support:Microsoft:Office:User%20Templates:My%20Templates:0.%20Executive%20Privileg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 Executive Privilege Word.dotx</Template>
  <TotalTime>3</TotalTime>
  <Pages>1</Pages>
  <Words>222</Words>
  <Characters>1270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1</cp:revision>
  <dcterms:created xsi:type="dcterms:W3CDTF">2019-09-29T23:51:00Z</dcterms:created>
  <dcterms:modified xsi:type="dcterms:W3CDTF">2019-09-29T23:56:00Z</dcterms:modified>
</cp:coreProperties>
</file>