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B03A1" w14:textId="77777777" w:rsidR="00724BF9" w:rsidRPr="00D10E4C" w:rsidRDefault="00CA6230" w:rsidP="00D10E4C">
      <w:pPr>
        <w:jc w:val="both"/>
      </w:pPr>
      <w:r w:rsidRPr="00D10E4C">
        <w:t>[</w:t>
      </w:r>
      <w:r w:rsidR="00D10E4C" w:rsidRPr="00D10E4C">
        <w:t xml:space="preserve">Letter from Henry S. </w:t>
      </w:r>
      <w:proofErr w:type="spellStart"/>
      <w:r w:rsidR="00D10E4C" w:rsidRPr="00D10E4C">
        <w:t>Reuss</w:t>
      </w:r>
      <w:proofErr w:type="spellEnd"/>
      <w:r w:rsidR="00D10E4C" w:rsidRPr="00D10E4C">
        <w:t xml:space="preserve">, Chairman, Subcommittee on Conservation and Natural Resources, Committee on Government Operations, United States House of Representatives, to Peter M. </w:t>
      </w:r>
      <w:proofErr w:type="spellStart"/>
      <w:r w:rsidR="00D10E4C" w:rsidRPr="00D10E4C">
        <w:t>Flanigan</w:t>
      </w:r>
      <w:proofErr w:type="spellEnd"/>
      <w:r w:rsidR="00D10E4C" w:rsidRPr="00D10E4C">
        <w:t xml:space="preserve">, Assistant to the President (Oct. 20, 1971), </w:t>
      </w:r>
      <w:r w:rsidR="00D10E4C" w:rsidRPr="00D10E4C">
        <w:rPr>
          <w:i/>
        </w:rPr>
        <w:t>reprinted in</w:t>
      </w:r>
      <w:r w:rsidR="00D10E4C" w:rsidRPr="00D10E4C">
        <w:t xml:space="preserve"> </w:t>
      </w:r>
      <w:r w:rsidR="00D10E4C" w:rsidRPr="00D10E4C">
        <w:rPr>
          <w:rFonts w:cs="Times New Roman"/>
          <w:smallCaps/>
        </w:rPr>
        <w:t>Comm. Staff of the S. Comm. on the Judiciary, Refusals by the Executive Branch to Provide Information to the Congress 1964-1973</w:t>
      </w:r>
      <w:r w:rsidR="00D10E4C" w:rsidRPr="00D10E4C">
        <w:rPr>
          <w:rFonts w:cs="Times New Roman"/>
        </w:rPr>
        <w:t>, at 417 (Comm. Print 1974).</w:t>
      </w:r>
      <w:r w:rsidRPr="00D10E4C">
        <w:t>]</w:t>
      </w:r>
    </w:p>
    <w:p w14:paraId="24A6F9BA" w14:textId="77777777" w:rsidR="00CA6230" w:rsidRPr="00D10E4C" w:rsidRDefault="00CA6230" w:rsidP="00D10E4C">
      <w:pPr>
        <w:jc w:val="both"/>
      </w:pPr>
    </w:p>
    <w:p w14:paraId="34C71DED" w14:textId="29A0DEF1" w:rsidR="00CA6230" w:rsidRPr="00BF35C0" w:rsidRDefault="00522BB3" w:rsidP="00D10E4C">
      <w:pPr>
        <w:jc w:val="both"/>
        <w:rPr>
          <w:smallCaps/>
        </w:rPr>
      </w:pPr>
      <w:r w:rsidRPr="00BF35C0">
        <w:rPr>
          <w:smallCaps/>
        </w:rPr>
        <w:t>House of Representatives,</w:t>
      </w:r>
    </w:p>
    <w:p w14:paraId="1B95893D" w14:textId="7BBD2759" w:rsidR="00522BB3" w:rsidRDefault="00522BB3" w:rsidP="00D10E4C">
      <w:pPr>
        <w:jc w:val="both"/>
      </w:pPr>
      <w:r w:rsidRPr="00BF35C0">
        <w:rPr>
          <w:smallCaps/>
        </w:rPr>
        <w:t>Conservation and Natural Resources Subcommittee of the Committee on Government Operations</w:t>
      </w:r>
      <w:r>
        <w:t>,</w:t>
      </w:r>
    </w:p>
    <w:p w14:paraId="10FAACA0" w14:textId="3AB8B962" w:rsidR="00522BB3" w:rsidRDefault="00522BB3" w:rsidP="00D10E4C">
      <w:pPr>
        <w:jc w:val="both"/>
      </w:pPr>
      <w:r>
        <w:rPr>
          <w:i/>
        </w:rPr>
        <w:t>Washington, D.C., October 20, 1971</w:t>
      </w:r>
      <w:r>
        <w:t>.</w:t>
      </w:r>
    </w:p>
    <w:p w14:paraId="6AE6FE5A" w14:textId="77777777" w:rsidR="00522BB3" w:rsidRDefault="00522BB3" w:rsidP="00D10E4C">
      <w:pPr>
        <w:jc w:val="both"/>
      </w:pPr>
    </w:p>
    <w:p w14:paraId="5BACB3A6" w14:textId="1CC2F058" w:rsidR="00522BB3" w:rsidRDefault="00522BB3" w:rsidP="00D10E4C">
      <w:pPr>
        <w:jc w:val="both"/>
      </w:pPr>
      <w:r>
        <w:t xml:space="preserve">Mr. </w:t>
      </w:r>
      <w:r w:rsidRPr="00BF35C0">
        <w:rPr>
          <w:smallCaps/>
        </w:rPr>
        <w:t xml:space="preserve">Peter M. </w:t>
      </w:r>
      <w:proofErr w:type="spellStart"/>
      <w:r w:rsidRPr="00BF35C0">
        <w:rPr>
          <w:smallCaps/>
        </w:rPr>
        <w:t>Flanigan</w:t>
      </w:r>
      <w:proofErr w:type="spellEnd"/>
      <w:r>
        <w:t>,</w:t>
      </w:r>
    </w:p>
    <w:p w14:paraId="7D8B1E9B" w14:textId="3B793AE9" w:rsidR="00522BB3" w:rsidRDefault="00522BB3" w:rsidP="00D10E4C">
      <w:pPr>
        <w:jc w:val="both"/>
      </w:pPr>
      <w:r>
        <w:rPr>
          <w:i/>
        </w:rPr>
        <w:t>Assistant to the President</w:t>
      </w:r>
      <w:r>
        <w:t>,</w:t>
      </w:r>
      <w:bookmarkStart w:id="0" w:name="_GoBack"/>
      <w:bookmarkEnd w:id="0"/>
    </w:p>
    <w:p w14:paraId="006B9D2B" w14:textId="6CF4257A" w:rsidR="00522BB3" w:rsidRDefault="00522BB3" w:rsidP="00D10E4C">
      <w:pPr>
        <w:jc w:val="both"/>
      </w:pPr>
      <w:proofErr w:type="gramStart"/>
      <w:r>
        <w:rPr>
          <w:i/>
        </w:rPr>
        <w:t>The White House, Washington, D.C.</w:t>
      </w:r>
      <w:proofErr w:type="gramEnd"/>
    </w:p>
    <w:p w14:paraId="6D4E9E2C" w14:textId="77777777" w:rsidR="00522BB3" w:rsidRDefault="00522BB3" w:rsidP="00D10E4C">
      <w:pPr>
        <w:jc w:val="both"/>
      </w:pPr>
    </w:p>
    <w:p w14:paraId="7C16EAB4" w14:textId="159565B7" w:rsidR="00522BB3" w:rsidRDefault="00522BB3" w:rsidP="00D10E4C">
      <w:pPr>
        <w:jc w:val="both"/>
      </w:pPr>
      <w:r w:rsidRPr="00BF35C0">
        <w:rPr>
          <w:smallCaps/>
        </w:rPr>
        <w:t xml:space="preserve">Dear Mr. </w:t>
      </w:r>
      <w:proofErr w:type="spellStart"/>
      <w:r w:rsidRPr="00BF35C0">
        <w:rPr>
          <w:smallCaps/>
        </w:rPr>
        <w:t>Flanigan</w:t>
      </w:r>
      <w:proofErr w:type="spellEnd"/>
      <w:r>
        <w:t xml:space="preserve">: </w:t>
      </w:r>
      <w:r w:rsidR="0001157C">
        <w:t>The Subcommittee on Conservation and Natural Resources will hold a hearing on Thursday, October 21, 1971, on the current status of the new 1899 Refuse Act permit program and enforcement of the 1899 Act.</w:t>
      </w:r>
    </w:p>
    <w:p w14:paraId="08A74F2F" w14:textId="77777777" w:rsidR="0001157C" w:rsidRDefault="0001157C" w:rsidP="00D10E4C">
      <w:pPr>
        <w:jc w:val="both"/>
      </w:pPr>
    </w:p>
    <w:p w14:paraId="3A0F1A48" w14:textId="2B9BA9EA" w:rsidR="0001157C" w:rsidRDefault="0001157C" w:rsidP="0001157C">
      <w:pPr>
        <w:jc w:val="both"/>
      </w:pPr>
      <w:r>
        <w:t xml:space="preserve">We are particularly </w:t>
      </w:r>
      <w:r>
        <w:t>interested in your briefing the Subcommittee on the actions taken or being considered by the White House concerning the dumping of waste by the Armco Steel Co. in the Houston channel, in light of the</w:t>
      </w:r>
      <w:r>
        <w:t xml:space="preserve"> </w:t>
      </w:r>
      <w:r>
        <w:t>recent court order prohibiting such dumping.</w:t>
      </w:r>
      <w:r>
        <w:t xml:space="preserve"> </w:t>
      </w:r>
    </w:p>
    <w:p w14:paraId="14D82288" w14:textId="77777777" w:rsidR="0001157C" w:rsidRDefault="0001157C" w:rsidP="0001157C">
      <w:pPr>
        <w:jc w:val="both"/>
      </w:pPr>
    </w:p>
    <w:p w14:paraId="1F6BD455" w14:textId="70700762" w:rsidR="0001157C" w:rsidRDefault="0001157C" w:rsidP="0001157C">
      <w:pPr>
        <w:jc w:val="both"/>
      </w:pPr>
      <w:r>
        <w:t>The hearing will take place in Room 2003, Rayburn House Office Building,</w:t>
      </w:r>
      <w:r>
        <w:t xml:space="preserve"> </w:t>
      </w:r>
      <w:proofErr w:type="gramStart"/>
      <w:r>
        <w:t>beginning</w:t>
      </w:r>
      <w:proofErr w:type="gramEnd"/>
      <w:r>
        <w:t xml:space="preserve"> at 2 P.M. We request </w:t>
      </w:r>
      <w:r>
        <w:t>that you testify then.</w:t>
      </w:r>
    </w:p>
    <w:p w14:paraId="2A107760" w14:textId="77777777" w:rsidR="00F11BE0" w:rsidRDefault="00F11BE0" w:rsidP="0001157C">
      <w:pPr>
        <w:jc w:val="both"/>
      </w:pPr>
    </w:p>
    <w:p w14:paraId="54C06668" w14:textId="74257706" w:rsidR="00F11BE0" w:rsidRDefault="00F11BE0" w:rsidP="0001157C">
      <w:pPr>
        <w:jc w:val="both"/>
      </w:pPr>
      <w:r>
        <w:t>Sincerely,</w:t>
      </w:r>
    </w:p>
    <w:p w14:paraId="5C5419D0" w14:textId="40E4159B" w:rsidR="00F11BE0" w:rsidRDefault="00F11BE0" w:rsidP="0001157C">
      <w:pPr>
        <w:jc w:val="both"/>
      </w:pPr>
      <w:r w:rsidRPr="00BF35C0">
        <w:rPr>
          <w:smallCaps/>
        </w:rPr>
        <w:t xml:space="preserve">Henry S. </w:t>
      </w:r>
      <w:proofErr w:type="spellStart"/>
      <w:r w:rsidRPr="00BF35C0">
        <w:rPr>
          <w:smallCaps/>
        </w:rPr>
        <w:t>Reuss</w:t>
      </w:r>
      <w:proofErr w:type="spellEnd"/>
      <w:r>
        <w:t>,</w:t>
      </w:r>
    </w:p>
    <w:p w14:paraId="216F2B7D" w14:textId="7CB0A106" w:rsidR="00F11BE0" w:rsidRPr="00F11BE0" w:rsidRDefault="00F11BE0" w:rsidP="0001157C">
      <w:pPr>
        <w:jc w:val="both"/>
      </w:pPr>
      <w:proofErr w:type="gramStart"/>
      <w:r>
        <w:rPr>
          <w:i/>
        </w:rPr>
        <w:t>Chairman, Conservation and Natural Resources Subcommittee</w:t>
      </w:r>
      <w:r>
        <w:t>.</w:t>
      </w:r>
      <w:proofErr w:type="gramEnd"/>
    </w:p>
    <w:sectPr w:rsidR="00F11BE0" w:rsidRPr="00F11BE0"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588"/>
    <w:rsid w:val="0001157C"/>
    <w:rsid w:val="00114588"/>
    <w:rsid w:val="003C26B9"/>
    <w:rsid w:val="00416E41"/>
    <w:rsid w:val="00522BB3"/>
    <w:rsid w:val="00724BF9"/>
    <w:rsid w:val="00BF35C0"/>
    <w:rsid w:val="00CA6230"/>
    <w:rsid w:val="00D10E4C"/>
    <w:rsid w:val="00E528FA"/>
    <w:rsid w:val="00E55F1E"/>
    <w:rsid w:val="00F11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F8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2</TotalTime>
  <Pages>1</Pages>
  <Words>201</Words>
  <Characters>1147</Characters>
  <Application>Microsoft Macintosh Word</Application>
  <DocSecurity>0</DocSecurity>
  <Lines>9</Lines>
  <Paragraphs>2</Paragraphs>
  <ScaleCrop>false</ScaleCrop>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6</cp:revision>
  <dcterms:created xsi:type="dcterms:W3CDTF">2019-09-30T05:45:00Z</dcterms:created>
  <dcterms:modified xsi:type="dcterms:W3CDTF">2019-09-30T05:49:00Z</dcterms:modified>
</cp:coreProperties>
</file>