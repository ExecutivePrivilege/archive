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7BF74" w14:textId="77777777" w:rsidR="00724BF9" w:rsidRDefault="00CA6230" w:rsidP="003A281D">
      <w:pPr>
        <w:jc w:val="both"/>
      </w:pPr>
      <w:r>
        <w:t>[</w:t>
      </w:r>
      <w:r w:rsidR="003E1B23">
        <w:t xml:space="preserve">Letter from Henry A. Kissinger, Assistant to the President for National Security Affairs, to J. W. Fulbright, Chairman, Committee on Foreign Relations, United States Senate (Jun. 30, 1969), </w:t>
      </w:r>
      <w:r w:rsidR="003E1B23">
        <w:rPr>
          <w:i/>
        </w:rPr>
        <w:t>reprinted in</w:t>
      </w:r>
      <w:r w:rsidR="003E1B23">
        <w:t xml:space="preserve"> </w:t>
      </w:r>
      <w:r w:rsidR="003E1B23" w:rsidRPr="00E825F5">
        <w:rPr>
          <w:smallCaps/>
        </w:rPr>
        <w:t>Comm. Staff of the S. Comm. on the Judiciary, Refusals by the Executive Branch to Provide Information to the Congress 1964-1973</w:t>
      </w:r>
      <w:r w:rsidR="003E1B23">
        <w:t>, at 100</w:t>
      </w:r>
      <w:r w:rsidR="003E1B23" w:rsidRPr="009243FB">
        <w:t xml:space="preserve"> (Comm. Print 1974)</w:t>
      </w:r>
      <w:r w:rsidR="003E1B23">
        <w:t>.</w:t>
      </w:r>
      <w:r>
        <w:t>]</w:t>
      </w:r>
    </w:p>
    <w:p w14:paraId="7F388662" w14:textId="77777777" w:rsidR="00CA6230" w:rsidRDefault="00CA6230" w:rsidP="003A281D">
      <w:pPr>
        <w:jc w:val="both"/>
      </w:pPr>
    </w:p>
    <w:p w14:paraId="3688474F" w14:textId="50536A1C" w:rsidR="003E1B23" w:rsidRDefault="003A281D" w:rsidP="003A281D">
      <w:pPr>
        <w:jc w:val="both"/>
      </w:pPr>
      <w:r w:rsidRPr="009F6A52">
        <w:rPr>
          <w:smallCaps/>
        </w:rPr>
        <w:t>The White House</w:t>
      </w:r>
      <w:r>
        <w:t>,</w:t>
      </w:r>
    </w:p>
    <w:p w14:paraId="1B0956CB" w14:textId="4E960CB3" w:rsidR="003A281D" w:rsidRDefault="003A281D" w:rsidP="003A281D">
      <w:pPr>
        <w:jc w:val="both"/>
      </w:pPr>
      <w:r>
        <w:rPr>
          <w:i/>
        </w:rPr>
        <w:t>Washington, D.C., June 30, 1969</w:t>
      </w:r>
      <w:r>
        <w:t>.</w:t>
      </w:r>
    </w:p>
    <w:p w14:paraId="41E37897" w14:textId="77777777" w:rsidR="003A281D" w:rsidRDefault="003A281D" w:rsidP="003A281D">
      <w:pPr>
        <w:jc w:val="both"/>
      </w:pPr>
    </w:p>
    <w:p w14:paraId="6D7212AE" w14:textId="4C438D61" w:rsidR="003A281D" w:rsidRDefault="003A281D" w:rsidP="003A281D">
      <w:pPr>
        <w:jc w:val="both"/>
      </w:pPr>
      <w:r>
        <w:t xml:space="preserve">Hon. </w:t>
      </w:r>
      <w:r w:rsidRPr="009F6A52">
        <w:rPr>
          <w:smallCaps/>
        </w:rPr>
        <w:t>J. W. Fulbright</w:t>
      </w:r>
      <w:r>
        <w:t>,</w:t>
      </w:r>
    </w:p>
    <w:p w14:paraId="569398EE" w14:textId="62F5BF8C" w:rsidR="003A281D" w:rsidRDefault="003A281D" w:rsidP="003A281D">
      <w:pPr>
        <w:jc w:val="both"/>
        <w:rPr>
          <w:i/>
        </w:rPr>
      </w:pPr>
      <w:r>
        <w:rPr>
          <w:i/>
        </w:rPr>
        <w:t>U.S. Senate</w:t>
      </w:r>
      <w:r w:rsidRPr="003A281D">
        <w:t>,</w:t>
      </w:r>
    </w:p>
    <w:p w14:paraId="09537D2C" w14:textId="08C25167" w:rsidR="003A281D" w:rsidRDefault="003A281D" w:rsidP="003A281D">
      <w:pPr>
        <w:jc w:val="both"/>
      </w:pPr>
      <w:r>
        <w:rPr>
          <w:i/>
        </w:rPr>
        <w:t>Washington, D.C.</w:t>
      </w:r>
    </w:p>
    <w:p w14:paraId="21B99358" w14:textId="77777777" w:rsidR="003A281D" w:rsidRDefault="003A281D" w:rsidP="003A281D">
      <w:pPr>
        <w:jc w:val="both"/>
      </w:pPr>
    </w:p>
    <w:p w14:paraId="67564FEA" w14:textId="751EA357" w:rsidR="003A281D" w:rsidRDefault="003A281D" w:rsidP="003A281D">
      <w:pPr>
        <w:jc w:val="both"/>
      </w:pPr>
      <w:r>
        <w:t xml:space="preserve">Dear </w:t>
      </w:r>
      <w:r w:rsidRPr="009F6A52">
        <w:rPr>
          <w:smallCaps/>
        </w:rPr>
        <w:t>Senator Fulbright</w:t>
      </w:r>
      <w:r>
        <w:t>: I have carefully considered the request in your letter of June 26 that I meet informally in executive session with the Committee on Foreign Relations. I have concluded that the nature of my position and the necessary traditions which have been established to insure that the President’s staff can serve him effectively preclude me from accepting your invitation.</w:t>
      </w:r>
    </w:p>
    <w:p w14:paraId="334C9750" w14:textId="77777777" w:rsidR="001C5936" w:rsidRDefault="001C5936" w:rsidP="003A281D">
      <w:pPr>
        <w:jc w:val="both"/>
      </w:pPr>
    </w:p>
    <w:p w14:paraId="1C55B37A" w14:textId="239475F3" w:rsidR="001C5936" w:rsidRDefault="001C5936" w:rsidP="003A281D">
      <w:pPr>
        <w:jc w:val="both"/>
      </w:pPr>
      <w:r>
        <w:t>Best regards,</w:t>
      </w:r>
    </w:p>
    <w:p w14:paraId="1ED319E0" w14:textId="09BCC8E6" w:rsidR="001C5936" w:rsidRDefault="001C5936" w:rsidP="003A281D">
      <w:pPr>
        <w:jc w:val="both"/>
      </w:pPr>
      <w:bookmarkStart w:id="0" w:name="_GoBack"/>
      <w:r w:rsidRPr="000B5CEC">
        <w:rPr>
          <w:smallCaps/>
        </w:rPr>
        <w:t>Henry A. Kissinger</w:t>
      </w:r>
      <w:bookmarkEnd w:id="0"/>
      <w:r>
        <w:t>.</w:t>
      </w:r>
    </w:p>
    <w:p w14:paraId="2070280A" w14:textId="77777777" w:rsidR="001C5936" w:rsidRDefault="001C5936" w:rsidP="003A281D">
      <w:pPr>
        <w:jc w:val="both"/>
      </w:pPr>
    </w:p>
    <w:p w14:paraId="2A73DB0D" w14:textId="73BE2A66" w:rsidR="001C5936" w:rsidRPr="003A281D" w:rsidRDefault="001C5936" w:rsidP="003A281D">
      <w:pPr>
        <w:jc w:val="both"/>
      </w:pPr>
      <w:r>
        <w:t>[P.S.] I am of course always happy to meet you on a personal basis.</w:t>
      </w:r>
    </w:p>
    <w:sectPr w:rsidR="001C5936" w:rsidRPr="003A281D"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23"/>
    <w:rsid w:val="000B5CEC"/>
    <w:rsid w:val="001C5936"/>
    <w:rsid w:val="003A281D"/>
    <w:rsid w:val="003C26B9"/>
    <w:rsid w:val="003E1B23"/>
    <w:rsid w:val="00416E41"/>
    <w:rsid w:val="0065001A"/>
    <w:rsid w:val="00724BF9"/>
    <w:rsid w:val="009F6A52"/>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44F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7</TotalTime>
  <Pages>1</Pages>
  <Words>142</Words>
  <Characters>815</Characters>
  <Application>Microsoft Macintosh Word</Application>
  <DocSecurity>0</DocSecurity>
  <Lines>6</Lines>
  <Paragraphs>1</Paragraphs>
  <ScaleCrop>false</ScaleCrop>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7</cp:revision>
  <dcterms:created xsi:type="dcterms:W3CDTF">2019-09-29T01:33:00Z</dcterms:created>
  <dcterms:modified xsi:type="dcterms:W3CDTF">2019-09-29T01:49:00Z</dcterms:modified>
</cp:coreProperties>
</file>