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233F8" w14:textId="77777777" w:rsidR="00724BF9" w:rsidRPr="00DF1344" w:rsidRDefault="00CA6230" w:rsidP="00DF1344">
      <w:pPr>
        <w:jc w:val="both"/>
      </w:pPr>
      <w:r w:rsidRPr="00DF1344">
        <w:t>[</w:t>
      </w:r>
      <w:r w:rsidR="00DF1344" w:rsidRPr="00DF1344">
        <w:t xml:space="preserve">Letter from William S. Moorhead, Chairman, Subcommittee on Foreign Operations and Government Information, Committee on Government Operations, United States House of Representatives, to Henry A. Kissinger, Assistant to the President for National Security Affairs (Jun. 21, 1971), </w:t>
      </w:r>
      <w:r w:rsidR="00DF1344" w:rsidRPr="00DF1344">
        <w:rPr>
          <w:i/>
        </w:rPr>
        <w:t xml:space="preserve">reprinted in </w:t>
      </w:r>
      <w:r w:rsidR="00DF1344" w:rsidRPr="00DF1344">
        <w:rPr>
          <w:smallCaps/>
        </w:rPr>
        <w:t>Comm. Staff of the S. Comm. on the Judiciary, Refusals by the Executive Branch to Provide Information to the Congress 1964-1973</w:t>
      </w:r>
      <w:r w:rsidR="00DF1344" w:rsidRPr="00DF1344">
        <w:t>, at 439 (Comm. Print 1974).</w:t>
      </w:r>
      <w:r w:rsidRPr="00DF1344">
        <w:t>]</w:t>
      </w:r>
    </w:p>
    <w:p w14:paraId="19B09DD1" w14:textId="77777777" w:rsidR="00CA6230" w:rsidRPr="00DF1344" w:rsidRDefault="00CA6230" w:rsidP="00DF1344">
      <w:pPr>
        <w:jc w:val="both"/>
      </w:pPr>
    </w:p>
    <w:p w14:paraId="2E4502A4" w14:textId="360BD0A0" w:rsidR="004E0FE4" w:rsidRDefault="004E0FE4" w:rsidP="004E0FE4">
      <w:pPr>
        <w:jc w:val="both"/>
      </w:pPr>
      <w:r w:rsidRPr="0055386D">
        <w:rPr>
          <w:smallCaps/>
        </w:rPr>
        <w:t xml:space="preserve">U.S. </w:t>
      </w:r>
      <w:r w:rsidRPr="0055386D">
        <w:rPr>
          <w:smallCaps/>
        </w:rPr>
        <w:t>House of Representatives, Subcommittee on Foreign Operations and Government Information</w:t>
      </w:r>
      <w:r>
        <w:t>,</w:t>
      </w:r>
    </w:p>
    <w:p w14:paraId="680C2C49" w14:textId="6CF2B2DF" w:rsidR="004E0FE4" w:rsidRPr="0055386D" w:rsidRDefault="004E0FE4" w:rsidP="004E0FE4">
      <w:pPr>
        <w:jc w:val="both"/>
        <w:rPr>
          <w:smallCaps/>
        </w:rPr>
      </w:pPr>
      <w:r w:rsidRPr="0055386D">
        <w:rPr>
          <w:smallCaps/>
        </w:rPr>
        <w:t>Committee on Government Operations</w:t>
      </w:r>
      <w:r w:rsidR="0055386D">
        <w:rPr>
          <w:smallCaps/>
        </w:rPr>
        <w:t>,</w:t>
      </w:r>
    </w:p>
    <w:p w14:paraId="495E331F" w14:textId="44D7E221" w:rsidR="004E0FE4" w:rsidRPr="004E0FE4" w:rsidRDefault="004E0FE4" w:rsidP="004E0FE4">
      <w:pPr>
        <w:jc w:val="both"/>
        <w:rPr>
          <w:i/>
        </w:rPr>
      </w:pPr>
      <w:proofErr w:type="gramStart"/>
      <w:r w:rsidRPr="004E0FE4">
        <w:rPr>
          <w:i/>
        </w:rPr>
        <w:t>Washington,</w:t>
      </w:r>
      <w:r w:rsidRPr="004E0FE4">
        <w:rPr>
          <w:i/>
        </w:rPr>
        <w:t xml:space="preserve"> </w:t>
      </w:r>
      <w:r w:rsidRPr="004E0FE4">
        <w:rPr>
          <w:i/>
        </w:rPr>
        <w:t>D.C., June 21,1971.</w:t>
      </w:r>
      <w:proofErr w:type="gramEnd"/>
    </w:p>
    <w:p w14:paraId="290AE754" w14:textId="77777777" w:rsidR="004E0FE4" w:rsidRDefault="004E0FE4" w:rsidP="004E0FE4">
      <w:pPr>
        <w:jc w:val="both"/>
      </w:pPr>
    </w:p>
    <w:p w14:paraId="3DDC105E" w14:textId="46A39CCC" w:rsidR="004E0FE4" w:rsidRDefault="004E0FE4" w:rsidP="004E0FE4">
      <w:pPr>
        <w:jc w:val="both"/>
      </w:pPr>
      <w:r>
        <w:t>Hon.</w:t>
      </w:r>
      <w:r>
        <w:t xml:space="preserve"> </w:t>
      </w:r>
      <w:r w:rsidRPr="00D360CC">
        <w:rPr>
          <w:smallCaps/>
        </w:rPr>
        <w:t>Henry A. Kissinger</w:t>
      </w:r>
      <w:r>
        <w:t>,</w:t>
      </w:r>
    </w:p>
    <w:p w14:paraId="3E6CB366" w14:textId="0F4FA467" w:rsidR="004E0FE4" w:rsidRPr="004E0FE4" w:rsidRDefault="004E0FE4" w:rsidP="004E0FE4">
      <w:pPr>
        <w:jc w:val="both"/>
        <w:rPr>
          <w:i/>
        </w:rPr>
      </w:pPr>
      <w:proofErr w:type="gramStart"/>
      <w:r w:rsidRPr="004E0FE4">
        <w:rPr>
          <w:i/>
        </w:rPr>
        <w:t>Assistant to the President for National Security Af</w:t>
      </w:r>
      <w:r w:rsidRPr="004E0FE4">
        <w:rPr>
          <w:i/>
        </w:rPr>
        <w:t>f</w:t>
      </w:r>
      <w:r w:rsidRPr="004E0FE4">
        <w:rPr>
          <w:i/>
        </w:rPr>
        <w:t>airs, Washington, D.C.</w:t>
      </w:r>
      <w:proofErr w:type="gramEnd"/>
    </w:p>
    <w:p w14:paraId="7D62BD09" w14:textId="77777777" w:rsidR="004E0FE4" w:rsidRDefault="004E0FE4" w:rsidP="004E0FE4">
      <w:pPr>
        <w:jc w:val="both"/>
      </w:pPr>
    </w:p>
    <w:p w14:paraId="6B2B344E" w14:textId="712E66B2" w:rsidR="004E0FE4" w:rsidRDefault="004E0FE4" w:rsidP="004E0FE4">
      <w:pPr>
        <w:jc w:val="both"/>
      </w:pPr>
      <w:bookmarkStart w:id="0" w:name="_GoBack"/>
      <w:r w:rsidRPr="00D360CC">
        <w:rPr>
          <w:smallCaps/>
        </w:rPr>
        <w:t>D</w:t>
      </w:r>
      <w:r w:rsidRPr="00D360CC">
        <w:rPr>
          <w:smallCaps/>
        </w:rPr>
        <w:t>ear Mr. Kissinger</w:t>
      </w:r>
      <w:bookmarkEnd w:id="0"/>
      <w:r>
        <w:t>: The Foreign Operations and Government Information Subcommittee of the House Government Operations Committee has scheduled a series of hearings to begin Wednesday, June 23, 1971, on U.S. Government information policies and practices.</w:t>
      </w:r>
    </w:p>
    <w:p w14:paraId="0CB26126" w14:textId="77777777" w:rsidR="004E0FE4" w:rsidRDefault="004E0FE4" w:rsidP="004E0FE4">
      <w:pPr>
        <w:jc w:val="both"/>
      </w:pPr>
    </w:p>
    <w:p w14:paraId="73BD018D" w14:textId="31153E5C" w:rsidR="004E0FE4" w:rsidRDefault="004E0FE4" w:rsidP="004E0FE4">
      <w:pPr>
        <w:jc w:val="both"/>
      </w:pPr>
      <w:r>
        <w:t>Pursuant to the Subcom</w:t>
      </w:r>
      <w:r>
        <w:t>mittee's legislative and inves</w:t>
      </w:r>
      <w:r>
        <w:t>tigative authority over Government information subjects, we will explore the Const</w:t>
      </w:r>
      <w:r>
        <w:t>itutional principles and opera</w:t>
      </w:r>
      <w:r>
        <w:t>tional practices involved in the public's "right to know" and the right of the Legislative Branch to information and documents from the Executive Branch that are deemed essential in the discharge of our duties as elected representatives of the American people.</w:t>
      </w:r>
    </w:p>
    <w:p w14:paraId="1F8C732D" w14:textId="77777777" w:rsidR="004E0FE4" w:rsidRDefault="004E0FE4" w:rsidP="004E0FE4">
      <w:pPr>
        <w:jc w:val="both"/>
      </w:pPr>
    </w:p>
    <w:p w14:paraId="2B2ADFC8" w14:textId="30BF6A8C" w:rsidR="004E0FE4" w:rsidRDefault="004E0FE4" w:rsidP="004E0FE4">
      <w:pPr>
        <w:jc w:val="both"/>
      </w:pPr>
      <w:r>
        <w:t>You are hereby reques</w:t>
      </w:r>
      <w:r>
        <w:t>ted to appear before the Subcom</w:t>
      </w:r>
      <w:r>
        <w:t>mittee as a witness at 10:00 a.m., Wednesday, June 30, 1971, in Room 2247, Rayburn House Office Building.</w:t>
      </w:r>
    </w:p>
    <w:p w14:paraId="3A673CB3" w14:textId="77777777" w:rsidR="004E0FE4" w:rsidRDefault="004E0FE4" w:rsidP="004E0FE4">
      <w:pPr>
        <w:jc w:val="both"/>
      </w:pPr>
    </w:p>
    <w:p w14:paraId="27A323FC" w14:textId="303A7A21" w:rsidR="00CA6230" w:rsidRDefault="004E0FE4" w:rsidP="004E0FE4">
      <w:pPr>
        <w:jc w:val="both"/>
      </w:pPr>
      <w:r>
        <w:t>In addition to your general views and comments on the subjects included within the scope of our inquiry, please be prepared to discuss procedures and practices concerning the coordi</w:t>
      </w:r>
      <w:r>
        <w:t>nation of Executive implementa</w:t>
      </w:r>
      <w:r>
        <w:t xml:space="preserve">tion of the provisions of Executive Order 10501 (18 </w:t>
      </w:r>
      <w:proofErr w:type="spellStart"/>
      <w:r>
        <w:t>F.R</w:t>
      </w:r>
      <w:proofErr w:type="spellEnd"/>
      <w:r>
        <w:t xml:space="preserve">. 7049) and Executive Order 10964 (26 </w:t>
      </w:r>
      <w:proofErr w:type="spellStart"/>
      <w:r>
        <w:t>F.R</w:t>
      </w:r>
      <w:proofErr w:type="spellEnd"/>
      <w:r>
        <w:t>. 8932), relating to "Safeguarding Official Information in the Interests of the Defense of the United States," and the automatic downgrading and declassification procedures for documents,</w:t>
      </w:r>
      <w:r>
        <w:t xml:space="preserve"> </w:t>
      </w:r>
      <w:r>
        <w:t>information, and other security material presently in effect.</w:t>
      </w:r>
    </w:p>
    <w:p w14:paraId="60907B21" w14:textId="77777777" w:rsidR="001034FF" w:rsidRDefault="001034FF" w:rsidP="004E0FE4">
      <w:pPr>
        <w:jc w:val="both"/>
      </w:pPr>
    </w:p>
    <w:p w14:paraId="21D08219" w14:textId="4BDBA569" w:rsidR="001034FF" w:rsidRDefault="001034FF" w:rsidP="004E0FE4">
      <w:pPr>
        <w:jc w:val="both"/>
      </w:pPr>
      <w:r>
        <w:t>With best regards,</w:t>
      </w:r>
    </w:p>
    <w:p w14:paraId="44657C92" w14:textId="3FFC15EE" w:rsidR="001034FF" w:rsidRDefault="001034FF" w:rsidP="004E0FE4">
      <w:pPr>
        <w:jc w:val="both"/>
      </w:pPr>
      <w:r>
        <w:t>Sincerely,</w:t>
      </w:r>
    </w:p>
    <w:p w14:paraId="0468B533" w14:textId="34B1F625" w:rsidR="001034FF" w:rsidRDefault="001034FF" w:rsidP="004E0FE4">
      <w:pPr>
        <w:jc w:val="both"/>
      </w:pPr>
      <w:r w:rsidRPr="0055386D">
        <w:rPr>
          <w:smallCaps/>
        </w:rPr>
        <w:t>William S. Moorhead</w:t>
      </w:r>
      <w:r>
        <w:t>,</w:t>
      </w:r>
    </w:p>
    <w:p w14:paraId="44E23256" w14:textId="7411A162" w:rsidR="001034FF" w:rsidRPr="001034FF" w:rsidRDefault="001034FF" w:rsidP="004E0FE4">
      <w:pPr>
        <w:jc w:val="both"/>
      </w:pPr>
      <w:r>
        <w:rPr>
          <w:i/>
        </w:rPr>
        <w:t>Chairman</w:t>
      </w:r>
      <w:r>
        <w:t>.</w:t>
      </w:r>
    </w:p>
    <w:sectPr w:rsidR="001034FF" w:rsidRPr="001034FF"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E53"/>
    <w:rsid w:val="001034FF"/>
    <w:rsid w:val="003C26B9"/>
    <w:rsid w:val="00416E41"/>
    <w:rsid w:val="004C4E53"/>
    <w:rsid w:val="004E0FE4"/>
    <w:rsid w:val="0055386D"/>
    <w:rsid w:val="00724BF9"/>
    <w:rsid w:val="00CA6230"/>
    <w:rsid w:val="00D360CC"/>
    <w:rsid w:val="00DF1344"/>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D07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29</TotalTime>
  <Pages>1</Pages>
  <Words>324</Words>
  <Characters>1849</Characters>
  <Application>Microsoft Macintosh Word</Application>
  <DocSecurity>0</DocSecurity>
  <Lines>15</Lines>
  <Paragraphs>4</Paragraphs>
  <ScaleCrop>false</ScaleCrop>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13</cp:revision>
  <dcterms:created xsi:type="dcterms:W3CDTF">2019-09-29T05:11:00Z</dcterms:created>
  <dcterms:modified xsi:type="dcterms:W3CDTF">2019-09-29T06:21:00Z</dcterms:modified>
</cp:coreProperties>
</file>