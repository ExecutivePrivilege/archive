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BF9" w:rsidRPr="002E281D" w:rsidRDefault="00CA6230" w:rsidP="002E281D">
      <w:pPr>
        <w:jc w:val="both"/>
      </w:pPr>
      <w:r w:rsidRPr="002E281D">
        <w:t>[</w:t>
      </w:r>
      <w:r w:rsidR="002E281D" w:rsidRPr="002E281D">
        <w:t xml:space="preserve">H.R. </w:t>
      </w:r>
      <w:r w:rsidR="002E281D" w:rsidRPr="002E281D">
        <w:rPr>
          <w:smallCaps/>
        </w:rPr>
        <w:t>Journal</w:t>
      </w:r>
      <w:r w:rsidR="002E281D" w:rsidRPr="002E281D">
        <w:t>, 5th Cong. 2d Sess. 249 (1798).</w:t>
      </w:r>
      <w:r w:rsidRPr="002E281D">
        <w:t>]</w:t>
      </w:r>
    </w:p>
    <w:p w:rsidR="00CA6230" w:rsidRPr="002E281D" w:rsidRDefault="00CA6230" w:rsidP="002E281D">
      <w:pPr>
        <w:jc w:val="both"/>
      </w:pPr>
    </w:p>
    <w:p w:rsidR="00CA6230" w:rsidRPr="002E281D" w:rsidRDefault="002E281D" w:rsidP="002E281D">
      <w:pPr>
        <w:jc w:val="both"/>
      </w:pPr>
      <w:r w:rsidRPr="002E281D">
        <w:rPr>
          <w:i/>
        </w:rPr>
        <w:t>Resolved</w:t>
      </w:r>
      <w:r w:rsidRPr="002E281D">
        <w:t xml:space="preserve">, That the President of the United States be requested to communicate to this House the instructions to, and </w:t>
      </w:r>
      <w:proofErr w:type="spellStart"/>
      <w:r w:rsidRPr="002E281D">
        <w:t>despatches</w:t>
      </w:r>
      <w:proofErr w:type="spellEnd"/>
      <w:r w:rsidRPr="002E281D">
        <w:t xml:space="preserve"> from, the Envoys Extraordinary from the United States to the French Republic, mentioned in his message of the ninetee</w:t>
      </w:r>
      <w:bookmarkStart w:id="0" w:name="_GoBack"/>
      <w:bookmarkEnd w:id="0"/>
      <w:r w:rsidRPr="002E281D">
        <w:t>nth ultimo.</w:t>
      </w:r>
    </w:p>
    <w:sectPr w:rsidR="00CA6230" w:rsidRPr="002E281D" w:rsidSect="00CA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F0FC8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D6E2C51"/>
    <w:multiLevelType w:val="multilevel"/>
    <w:tmpl w:val="A8008F50"/>
    <w:styleLink w:val="Style1"/>
    <w:lvl w:ilvl="0">
      <w:start w:val="1"/>
      <w:numFmt w:val="decimal"/>
      <w:lvlText w:val="[%1]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1D"/>
    <w:rsid w:val="002E281D"/>
    <w:rsid w:val="003C26B9"/>
    <w:rsid w:val="00416E41"/>
    <w:rsid w:val="00724BF9"/>
    <w:rsid w:val="00CA6230"/>
    <w:rsid w:val="00E528FA"/>
    <w:rsid w:val="00E5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xwellAnderson:Library:Application%20Support:Microsoft:Office:User%20Templates:My%20Templates:0.%20Executive%20Privileg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0. Executive Privilege Word.dotx</Template>
  <TotalTime>0</TotalTime>
  <Pages>1</Pages>
  <Words>45</Words>
  <Characters>260</Characters>
  <Application>Microsoft Macintosh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1</cp:revision>
  <dcterms:created xsi:type="dcterms:W3CDTF">2019-10-11T01:02:00Z</dcterms:created>
  <dcterms:modified xsi:type="dcterms:W3CDTF">2019-10-11T01:05:00Z</dcterms:modified>
</cp:coreProperties>
</file>