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B9410" w14:textId="77777777" w:rsidR="00724BF9" w:rsidRPr="003272E6" w:rsidRDefault="00CA6230" w:rsidP="00397BDF">
      <w:pPr>
        <w:jc w:val="both"/>
      </w:pPr>
      <w:r w:rsidRPr="003272E6">
        <w:t>[</w:t>
      </w:r>
      <w:r w:rsidR="003272E6" w:rsidRPr="003272E6">
        <w:t xml:space="preserve">Letter from John W. </w:t>
      </w:r>
      <w:proofErr w:type="spellStart"/>
      <w:r w:rsidR="003272E6" w:rsidRPr="003272E6">
        <w:t>Glancy</w:t>
      </w:r>
      <w:proofErr w:type="spellEnd"/>
      <w:r w:rsidR="003272E6" w:rsidRPr="003272E6">
        <w:t xml:space="preserve">, former White House Staff Member, to Henry S. </w:t>
      </w:r>
      <w:proofErr w:type="spellStart"/>
      <w:r w:rsidR="003272E6" w:rsidRPr="003272E6">
        <w:t>Reuss</w:t>
      </w:r>
      <w:proofErr w:type="spellEnd"/>
      <w:r w:rsidR="003272E6" w:rsidRPr="003272E6">
        <w:t xml:space="preserve">, Chairman, Subcommittee on Conservation and Natural Resources, Committee on Government Operations, United States House of Representatives (Dec. 19, 1972), </w:t>
      </w:r>
      <w:r w:rsidR="003272E6" w:rsidRPr="003272E6">
        <w:rPr>
          <w:i/>
        </w:rPr>
        <w:t>reprinted in</w:t>
      </w:r>
      <w:r w:rsidR="003272E6" w:rsidRPr="003272E6">
        <w:t xml:space="preserve"> </w:t>
      </w:r>
      <w:r w:rsidR="003272E6" w:rsidRPr="003272E6">
        <w:rPr>
          <w:rFonts w:cs="Times New Roman"/>
          <w:smallCaps/>
        </w:rPr>
        <w:t xml:space="preserve">Comm. Staff of the S. Comm. on the Judiciary, Refusals by the Executive Branch to Provide Information to the Congress 1964-1973, </w:t>
      </w:r>
      <w:r w:rsidR="003272E6" w:rsidRPr="003272E6">
        <w:rPr>
          <w:rFonts w:cs="Times New Roman"/>
        </w:rPr>
        <w:t>at</w:t>
      </w:r>
      <w:r w:rsidR="003272E6" w:rsidRPr="003272E6">
        <w:rPr>
          <w:rFonts w:cs="Times New Roman"/>
          <w:smallCaps/>
        </w:rPr>
        <w:t xml:space="preserve"> 422</w:t>
      </w:r>
      <w:r w:rsidR="003272E6" w:rsidRPr="003272E6">
        <w:rPr>
          <w:rFonts w:cs="Times New Roman"/>
        </w:rPr>
        <w:t xml:space="preserve"> (Comm. Print 1974)</w:t>
      </w:r>
      <w:r w:rsidR="003272E6" w:rsidRPr="003272E6">
        <w:rPr>
          <w:rFonts w:cs="Times New Roman"/>
          <w:i/>
        </w:rPr>
        <w:t>.</w:t>
      </w:r>
      <w:r w:rsidRPr="003272E6">
        <w:t>]</w:t>
      </w:r>
    </w:p>
    <w:p w14:paraId="504BF4F7" w14:textId="77777777" w:rsidR="00CA6230" w:rsidRPr="003272E6" w:rsidRDefault="00CA6230" w:rsidP="00397BDF">
      <w:pPr>
        <w:jc w:val="both"/>
      </w:pPr>
    </w:p>
    <w:p w14:paraId="675A7392" w14:textId="56976A56" w:rsidR="00167FCB" w:rsidRPr="00C264E4" w:rsidRDefault="00167FCB" w:rsidP="00397BDF">
      <w:pPr>
        <w:jc w:val="both"/>
        <w:rPr>
          <w:smallCaps/>
        </w:rPr>
      </w:pPr>
      <w:r w:rsidRPr="00C264E4">
        <w:rPr>
          <w:smallCaps/>
        </w:rPr>
        <w:t xml:space="preserve">Jackson, Walker, </w:t>
      </w:r>
      <w:proofErr w:type="spellStart"/>
      <w:r w:rsidRPr="00C264E4">
        <w:rPr>
          <w:smallCaps/>
        </w:rPr>
        <w:t>Winstead</w:t>
      </w:r>
      <w:proofErr w:type="spellEnd"/>
      <w:r w:rsidRPr="00C264E4">
        <w:rPr>
          <w:smallCaps/>
        </w:rPr>
        <w:t>, Cantwell &amp; Miller, Attorneys and Counselors</w:t>
      </w:r>
      <w:r w:rsidR="00C264E4">
        <w:rPr>
          <w:smallCaps/>
        </w:rPr>
        <w:t>,</w:t>
      </w:r>
    </w:p>
    <w:p w14:paraId="22DE91F9" w14:textId="1F4A1C4C" w:rsidR="00167FCB" w:rsidRDefault="00167FCB" w:rsidP="00397BDF">
      <w:pPr>
        <w:jc w:val="both"/>
      </w:pPr>
      <w:r>
        <w:rPr>
          <w:i/>
        </w:rPr>
        <w:t>Dallas, Tex., December 19, 1972</w:t>
      </w:r>
      <w:r>
        <w:t>.</w:t>
      </w:r>
    </w:p>
    <w:p w14:paraId="797AF6AE" w14:textId="77777777" w:rsidR="00397BDF" w:rsidRDefault="00397BDF" w:rsidP="00397BDF">
      <w:pPr>
        <w:jc w:val="both"/>
      </w:pPr>
    </w:p>
    <w:p w14:paraId="7D565E3A" w14:textId="3555E86D" w:rsidR="00397BDF" w:rsidRDefault="00397BDF" w:rsidP="00397BDF">
      <w:pPr>
        <w:jc w:val="both"/>
      </w:pPr>
      <w:r>
        <w:t xml:space="preserve">Hon. </w:t>
      </w:r>
      <w:r w:rsidRPr="00BD6212">
        <w:rPr>
          <w:smallCaps/>
        </w:rPr>
        <w:t xml:space="preserve">Henry S. </w:t>
      </w:r>
      <w:proofErr w:type="spellStart"/>
      <w:r w:rsidRPr="00BD6212">
        <w:rPr>
          <w:smallCaps/>
        </w:rPr>
        <w:t>Reuss</w:t>
      </w:r>
      <w:proofErr w:type="spellEnd"/>
      <w:r>
        <w:t>,</w:t>
      </w:r>
    </w:p>
    <w:p w14:paraId="73AC556B" w14:textId="2C2C3D6F" w:rsidR="00397BDF" w:rsidRDefault="00397BDF" w:rsidP="00397BDF">
      <w:pPr>
        <w:jc w:val="both"/>
      </w:pPr>
      <w:proofErr w:type="gramStart"/>
      <w:r>
        <w:rPr>
          <w:i/>
        </w:rPr>
        <w:t>Chairman, Conservation and Natural Resources Subcommittee, Committee on Government Operations, House of Representatives, Washington, D.C.</w:t>
      </w:r>
      <w:proofErr w:type="gramEnd"/>
    </w:p>
    <w:p w14:paraId="383D94C1" w14:textId="77777777" w:rsidR="00397BDF" w:rsidRDefault="00397BDF" w:rsidP="00397BDF">
      <w:pPr>
        <w:jc w:val="both"/>
      </w:pPr>
    </w:p>
    <w:p w14:paraId="2D808A41" w14:textId="59589D27" w:rsidR="00397BDF" w:rsidRDefault="00397BDF" w:rsidP="00397BDF">
      <w:pPr>
        <w:jc w:val="both"/>
      </w:pPr>
      <w:r w:rsidRPr="00BD6212">
        <w:rPr>
          <w:smallCaps/>
        </w:rPr>
        <w:t xml:space="preserve">Dear Congressman </w:t>
      </w:r>
      <w:proofErr w:type="spellStart"/>
      <w:r w:rsidRPr="00BD6212">
        <w:rPr>
          <w:smallCaps/>
        </w:rPr>
        <w:t>Reuss</w:t>
      </w:r>
      <w:proofErr w:type="spellEnd"/>
      <w:r>
        <w:t>: Thank you for your letter of December 13, 1972, inviting me to testify at hearings to be held on December 21, 1972 by the Conservation and Natural Resources Subcommittee of the House Committee on Government Operations.</w:t>
      </w:r>
      <w:bookmarkStart w:id="0" w:name="_GoBack"/>
      <w:bookmarkEnd w:id="0"/>
    </w:p>
    <w:p w14:paraId="7EB3F8B1" w14:textId="77777777" w:rsidR="00397BDF" w:rsidRDefault="00397BDF" w:rsidP="00397BDF">
      <w:pPr>
        <w:jc w:val="both"/>
      </w:pPr>
    </w:p>
    <w:p w14:paraId="3791CEF0" w14:textId="2E052961" w:rsidR="00397BDF" w:rsidRDefault="00397BDF" w:rsidP="00397BDF">
      <w:pPr>
        <w:jc w:val="both"/>
      </w:pPr>
      <w:r>
        <w:t>To confirm what I stated earlier today in a telephone conversation with Mr. David Finnegan of your Subcommittee’s staff, I must respectfully decline the invitation to appear before your Subcommittee. As a matter of long-standing precedent, members of the President’s staff do not appear before Congressional committees to testify with regard to their work while on the President’s staff. This policy would preclude my testifying with respect to the matters outlined in your letter.</w:t>
      </w:r>
    </w:p>
    <w:p w14:paraId="5D01D5CC" w14:textId="77777777" w:rsidR="00C264E4" w:rsidRDefault="00C264E4" w:rsidP="00397BDF">
      <w:pPr>
        <w:jc w:val="both"/>
      </w:pPr>
    </w:p>
    <w:p w14:paraId="2A73CB00" w14:textId="1E361D83" w:rsidR="00C264E4" w:rsidRDefault="00C264E4" w:rsidP="00397BDF">
      <w:pPr>
        <w:jc w:val="both"/>
      </w:pPr>
      <w:r>
        <w:t>With best regards,</w:t>
      </w:r>
    </w:p>
    <w:p w14:paraId="373F9B50" w14:textId="13DE867E" w:rsidR="00C264E4" w:rsidRDefault="00C264E4" w:rsidP="00397BDF">
      <w:pPr>
        <w:jc w:val="both"/>
      </w:pPr>
      <w:r>
        <w:t>Yours respectfully,</w:t>
      </w:r>
    </w:p>
    <w:p w14:paraId="1D16EF14" w14:textId="05CAF7F7" w:rsidR="00C264E4" w:rsidRPr="00397BDF" w:rsidRDefault="00C264E4" w:rsidP="00397BDF">
      <w:pPr>
        <w:jc w:val="both"/>
      </w:pPr>
      <w:r w:rsidRPr="00C264E4">
        <w:rPr>
          <w:smallCaps/>
        </w:rPr>
        <w:t xml:space="preserve">W. John </w:t>
      </w:r>
      <w:proofErr w:type="spellStart"/>
      <w:r w:rsidRPr="00C264E4">
        <w:rPr>
          <w:smallCaps/>
        </w:rPr>
        <w:t>Glancy</w:t>
      </w:r>
      <w:proofErr w:type="spellEnd"/>
      <w:r>
        <w:t>.</w:t>
      </w:r>
    </w:p>
    <w:sectPr w:rsidR="00C264E4" w:rsidRPr="00397BDF"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2E6"/>
    <w:rsid w:val="00167FCB"/>
    <w:rsid w:val="003272E6"/>
    <w:rsid w:val="00397BDF"/>
    <w:rsid w:val="003C26B9"/>
    <w:rsid w:val="00416E41"/>
    <w:rsid w:val="00724BF9"/>
    <w:rsid w:val="007F5299"/>
    <w:rsid w:val="00BD6212"/>
    <w:rsid w:val="00C264E4"/>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B5E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4</TotalTime>
  <Pages>1</Pages>
  <Words>217</Words>
  <Characters>1237</Characters>
  <Application>Microsoft Macintosh Word</Application>
  <DocSecurity>0</DocSecurity>
  <Lines>10</Lines>
  <Paragraphs>2</Paragraphs>
  <ScaleCrop>false</ScaleCrop>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6</cp:revision>
  <dcterms:created xsi:type="dcterms:W3CDTF">2019-09-30T06:53:00Z</dcterms:created>
  <dcterms:modified xsi:type="dcterms:W3CDTF">2019-09-30T07:01:00Z</dcterms:modified>
</cp:coreProperties>
</file>