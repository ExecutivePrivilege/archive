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Pr="00720FEF" w:rsidRDefault="00CA6230" w:rsidP="00720FEF">
      <w:pPr>
        <w:jc w:val="both"/>
      </w:pPr>
      <w:r w:rsidRPr="00720FEF">
        <w:t>[</w:t>
      </w:r>
      <w:r w:rsidR="00720FEF" w:rsidRPr="00720FEF">
        <w:t xml:space="preserve">5 </w:t>
      </w:r>
      <w:r w:rsidR="00720FEF" w:rsidRPr="00720FEF">
        <w:rPr>
          <w:smallCaps/>
        </w:rPr>
        <w:t>Annals of Cong</w:t>
      </w:r>
      <w:r w:rsidR="00720FEF" w:rsidRPr="00720FEF">
        <w:t>. 400-01 (Mar. 2, 1796).</w:t>
      </w:r>
      <w:r w:rsidRPr="00720FEF">
        <w:t>]</w:t>
      </w:r>
    </w:p>
    <w:p w:rsidR="00CA6230" w:rsidRPr="00720FEF" w:rsidRDefault="00CA6230" w:rsidP="00720FEF">
      <w:pPr>
        <w:jc w:val="both"/>
      </w:pPr>
    </w:p>
    <w:p w:rsidR="00CA6230" w:rsidRPr="00720FEF" w:rsidRDefault="00720FEF" w:rsidP="00720FEF">
      <w:pPr>
        <w:jc w:val="both"/>
      </w:pPr>
      <w:r w:rsidRPr="00720FEF">
        <w:t>Resolved, That the President of the United States be requested to lay before the House a copy of the in</w:t>
      </w:r>
      <w:proofErr w:type="gramStart"/>
      <w:r w:rsidRPr="00720FEF">
        <w:t>-</w:t>
      </w:r>
      <w:r w:rsidRPr="00720FEF">
        <w:rPr>
          <w:b/>
        </w:rPr>
        <w:t>[</w:t>
      </w:r>
      <w:proofErr w:type="gramEnd"/>
      <w:r w:rsidRPr="00720FEF">
        <w:rPr>
          <w:b/>
        </w:rPr>
        <w:t>*401]</w:t>
      </w:r>
      <w:r w:rsidRPr="00720FEF">
        <w:t>-</w:t>
      </w:r>
      <w:proofErr w:type="spellStart"/>
      <w:r w:rsidRPr="00720FEF">
        <w:t>structions</w:t>
      </w:r>
      <w:proofErr w:type="spellEnd"/>
      <w:r w:rsidRPr="00720FEF">
        <w:t xml:space="preserve"> given to the Minister of the United States who negotiated the Treaty with Great Britain, communicated by his Message on the first instant, together with the correspondence and other documents relative to the said Treaty.</w:t>
      </w:r>
      <w:bookmarkStart w:id="0" w:name="_GoBack"/>
      <w:bookmarkEnd w:id="0"/>
    </w:p>
    <w:sectPr w:rsidR="00CA6230" w:rsidRPr="00720FEF"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EF"/>
    <w:rsid w:val="003C26B9"/>
    <w:rsid w:val="00416E41"/>
    <w:rsid w:val="00720FEF"/>
    <w:rsid w:val="00724BF9"/>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0</TotalTime>
  <Pages>1</Pages>
  <Words>57</Words>
  <Characters>330</Characters>
  <Application>Microsoft Macintosh Word</Application>
  <DocSecurity>0</DocSecurity>
  <Lines>2</Lines>
  <Paragraphs>1</Paragraphs>
  <ScaleCrop>false</ScaleCrop>
  <Company/>
  <LinksUpToDate>false</LinksUpToDate>
  <CharactersWithSpaces>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2019-10-11T01:34:00Z</dcterms:created>
  <dcterms:modified xsi:type="dcterms:W3CDTF">2019-10-11T01:35:00Z</dcterms:modified>
</cp:coreProperties>
</file>